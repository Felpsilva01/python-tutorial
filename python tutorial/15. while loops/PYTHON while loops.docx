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3FCC" w14:textId="01A7AA8D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4636C2">
        <w:rPr>
          <w:rFonts w:ascii="Algerian" w:hAnsi="Algerian"/>
          <w:color w:val="BF8F00" w:themeColor="accent4" w:themeShade="BF"/>
        </w:rPr>
        <w:t>while loops</w:t>
      </w:r>
    </w:p>
    <w:p w14:paraId="0D1B4729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A859F66" w14:textId="0E45F3AF" w:rsidR="004C0EA5" w:rsidRPr="0079678B" w:rsidRDefault="00276669" w:rsidP="004C0EA5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="004636C2" w:rsidRPr="004636C2">
          <w:rPr>
            <w:rStyle w:val="Hyperlink"/>
            <w:rFonts w:ascii="Verdana" w:hAnsi="Verdana"/>
            <w:sz w:val="44"/>
            <w:szCs w:val="44"/>
          </w:rPr>
          <w:t>While Loops</w:t>
        </w:r>
      </w:hyperlink>
    </w:p>
    <w:p w14:paraId="2340EC0A" w14:textId="750C6861" w:rsidR="00535524" w:rsidRDefault="004636C2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Em python, um ‘While loop’ é uma estrutura de controle de fluxo que permite executar repetidamente um bloco de código enquanto uma condição especificada for verdadeira. A ideia é que o bloco de código dentro do loop seja executad</w:t>
      </w:r>
      <w:r w:rsidR="008F68C4">
        <w:rPr>
          <w:rFonts w:ascii="Verdana" w:hAnsi="Verdana"/>
          <w:sz w:val="32"/>
          <w:szCs w:val="32"/>
        </w:rPr>
        <w:t>o</w:t>
      </w:r>
      <w:r>
        <w:rPr>
          <w:rFonts w:ascii="Verdana" w:hAnsi="Verdana"/>
          <w:sz w:val="32"/>
          <w:szCs w:val="32"/>
        </w:rPr>
        <w:t xml:space="preserve"> repetidamente até a condição fornecida não seja mais atendida.</w:t>
      </w:r>
    </w:p>
    <w:p w14:paraId="673F2D3B" w14:textId="6D324171" w:rsidR="004636C2" w:rsidRDefault="004636C2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65D496E" wp14:editId="3B7406B6">
            <wp:extent cx="540004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7746" w14:textId="6D59B739" w:rsidR="004636C2" w:rsidRDefault="004636C2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Exemplo simples que imprime os numeros de 1 a 5:</w:t>
      </w:r>
    </w:p>
    <w:p w14:paraId="25D6F4C1" w14:textId="28D745F7" w:rsidR="004636C2" w:rsidRDefault="004636C2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491DCF3" wp14:editId="423C92C4">
            <wp:extent cx="5400040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99F" w14:textId="29B2C275" w:rsidR="004636C2" w:rsidRDefault="004636C2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Neste exemplo, o loop continuará a ser executado enquanto a condição </w:t>
      </w:r>
      <w:r w:rsidRPr="004636C2">
        <w:rPr>
          <w:rFonts w:ascii="Verdana" w:hAnsi="Verdana"/>
          <w:noProof/>
          <w:color w:val="FF0000"/>
          <w:sz w:val="32"/>
          <w:szCs w:val="32"/>
        </w:rPr>
        <w:t xml:space="preserve">count &lt;= 5 </w:t>
      </w:r>
      <w:r>
        <w:rPr>
          <w:rFonts w:ascii="Verdana" w:hAnsi="Verdana"/>
          <w:noProof/>
          <w:sz w:val="32"/>
          <w:szCs w:val="32"/>
        </w:rPr>
        <w:t xml:space="preserve">for verdadeira.O bloco de código dentro do loop imprime o valor de count e, em seguida, incrementa </w:t>
      </w:r>
      <w:r w:rsidRPr="004636C2">
        <w:rPr>
          <w:rFonts w:ascii="Verdana" w:hAnsi="Verdana"/>
          <w:noProof/>
          <w:color w:val="FF0000"/>
          <w:sz w:val="32"/>
          <w:szCs w:val="32"/>
        </w:rPr>
        <w:t>count</w:t>
      </w:r>
      <w:r>
        <w:rPr>
          <w:rFonts w:ascii="Verdana" w:hAnsi="Verdana"/>
          <w:noProof/>
          <w:sz w:val="32"/>
          <w:szCs w:val="32"/>
        </w:rPr>
        <w:t xml:space="preserve"> em 1. O loop terminará quando </w:t>
      </w:r>
      <w:r w:rsidRPr="004636C2">
        <w:rPr>
          <w:rFonts w:ascii="Verdana" w:hAnsi="Verdana"/>
          <w:noProof/>
          <w:color w:val="FF0000"/>
          <w:sz w:val="32"/>
          <w:szCs w:val="32"/>
        </w:rPr>
        <w:t>count</w:t>
      </w:r>
      <w:r>
        <w:rPr>
          <w:rFonts w:ascii="Verdana" w:hAnsi="Verdana"/>
          <w:noProof/>
          <w:sz w:val="32"/>
          <w:szCs w:val="32"/>
        </w:rPr>
        <w:t xml:space="preserve"> atingir o valor 6, por a condição não será mais verdadeira.</w:t>
      </w:r>
    </w:p>
    <w:p w14:paraId="49DAC890" w14:textId="4FDEF620" w:rsidR="004636C2" w:rsidRDefault="004636C2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É importante tomar cuidado ao usar o WHILE LOOPS para evitar loops infinitos, onde a condição nunca se torna falsa, resultando em um programa que nunca termina de executar.</w:t>
      </w:r>
    </w:p>
    <w:p w14:paraId="3A7B982C" w14:textId="29675848" w:rsidR="00F15DC7" w:rsidRDefault="00B812C5" w:rsidP="00F15DC7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ab/>
        <w:t>Uma alternativa é o FOR LOOPS que é usado para iterar sobre uma sequencia(tuplas, listas, conjuntos) em vez de depender de uma condição booleana. Escolher entre esses dois depende da situação específica e da lógica do programa que está sendo criado.</w:t>
      </w:r>
    </w:p>
    <w:p w14:paraId="630BDA70" w14:textId="7CB28E5B" w:rsidR="00F15DC7" w:rsidRDefault="00F15DC7" w:rsidP="00F15DC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ESTRUTURA GERAL</w:t>
      </w:r>
    </w:p>
    <w:p w14:paraId="690C2ED8" w14:textId="63EB2B6C" w:rsidR="00F15DC7" w:rsidRDefault="00F15DC7" w:rsidP="00F15DC7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 xml:space="preserve">O bloco de código dentro do </w:t>
      </w:r>
      <w:r>
        <w:rPr>
          <w:rFonts w:ascii="Verdana" w:hAnsi="Verdana"/>
          <w:b/>
          <w:bCs/>
          <w:noProof/>
          <w:sz w:val="32"/>
          <w:szCs w:val="32"/>
        </w:rPr>
        <w:t xml:space="preserve">While </w:t>
      </w:r>
      <w:r>
        <w:rPr>
          <w:rFonts w:ascii="Verdana" w:hAnsi="Verdana"/>
          <w:noProof/>
          <w:sz w:val="32"/>
          <w:szCs w:val="32"/>
        </w:rPr>
        <w:t>será repetido enquanto a condição especificada for verdadeira. Se a condição for falsa desde o inicio, o bloco de código não será executado.</w:t>
      </w:r>
    </w:p>
    <w:p w14:paraId="6E6C2B56" w14:textId="7ADB2CE8" w:rsidR="00F15DC7" w:rsidRDefault="00F15DC7" w:rsidP="00F15DC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ATUALIZAÇÃO DA CONDIÇÃO</w:t>
      </w:r>
    </w:p>
    <w:p w14:paraId="4556BE89" w14:textId="1D7111D6" w:rsidR="00F15DC7" w:rsidRDefault="00F15DC7" w:rsidP="00F15DC7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>É crucial garantir que a condição eventualmente se torne falsa, caso contrário, você terá um loop infinito. Dentro do bloco de código, normalmente você atualiza as variáveis que fazem parte da condição.</w:t>
      </w:r>
    </w:p>
    <w:p w14:paraId="15C5EF60" w14:textId="2387A99F" w:rsidR="00F15DC7" w:rsidRDefault="00F15DC7" w:rsidP="00F15DC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EXEMPLO COM ENTRADA DO USUÁRIO</w:t>
      </w:r>
    </w:p>
    <w:p w14:paraId="629DF7F6" w14:textId="1DADEAB5" w:rsidR="00F15DC7" w:rsidRDefault="00F15DC7" w:rsidP="00F15DC7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04A9F" wp14:editId="3411F3BA">
            <wp:simplePos x="0" y="0"/>
            <wp:positionH relativeFrom="margin">
              <wp:align>right</wp:align>
            </wp:positionH>
            <wp:positionV relativeFrom="paragraph">
              <wp:posOffset>901700</wp:posOffset>
            </wp:positionV>
            <wp:extent cx="5767705" cy="2219325"/>
            <wp:effectExtent l="0" t="0" r="4445" b="9525"/>
            <wp:wrapThrough wrapText="bothSides">
              <wp:wrapPolygon edited="0">
                <wp:start x="0" y="0"/>
                <wp:lineTo x="0" y="21507"/>
                <wp:lineTo x="21545" y="21507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DC7">
        <w:rPr>
          <w:rFonts w:ascii="Verdana" w:hAnsi="Verdana"/>
          <w:noProof/>
          <w:sz w:val="32"/>
          <w:szCs w:val="32"/>
        </w:rPr>
        <w:tab/>
        <w:t xml:space="preserve">Um exemplo prático pode ser criar um </w:t>
      </w:r>
      <w:r w:rsidRPr="00F15DC7">
        <w:rPr>
          <w:rFonts w:ascii="Verdana" w:hAnsi="Verdana"/>
          <w:b/>
          <w:bCs/>
          <w:noProof/>
          <w:sz w:val="32"/>
          <w:szCs w:val="32"/>
        </w:rPr>
        <w:t>while</w:t>
      </w:r>
      <w:r w:rsidRPr="00F15DC7">
        <w:rPr>
          <w:rFonts w:ascii="Verdana" w:hAnsi="Verdana"/>
          <w:noProof/>
          <w:sz w:val="32"/>
          <w:szCs w:val="32"/>
        </w:rPr>
        <w:t xml:space="preserve"> que solicita entrada do usuário até que uma entrada especifica seja fornecida</w:t>
      </w:r>
      <w:r>
        <w:rPr>
          <w:rFonts w:ascii="Verdana" w:hAnsi="Verdana"/>
          <w:noProof/>
          <w:sz w:val="32"/>
          <w:szCs w:val="32"/>
        </w:rPr>
        <w:t>:</w:t>
      </w:r>
    </w:p>
    <w:p w14:paraId="50E4776D" w14:textId="4C5CE5BE" w:rsidR="00F15DC7" w:rsidRDefault="00F15DC7" w:rsidP="00F15DC7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Neste exemplo, o loop continua até que o usuário digite “sair”. A condição “resposta.lower()” != “sair” é verificada a cada iteração.</w:t>
      </w:r>
    </w:p>
    <w:p w14:paraId="22E68271" w14:textId="77777777" w:rsidR="00F15DC7" w:rsidRDefault="00F15DC7">
      <w:pPr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br w:type="page"/>
      </w:r>
    </w:p>
    <w:p w14:paraId="6347B3D2" w14:textId="50EC38B3" w:rsidR="00F15DC7" w:rsidRDefault="00F15DC7" w:rsidP="00F15DC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F15DC7">
        <w:rPr>
          <w:rFonts w:ascii="Verdana" w:hAnsi="Verdana"/>
          <w:b/>
          <w:bCs/>
          <w:noProof/>
          <w:sz w:val="32"/>
          <w:szCs w:val="32"/>
        </w:rPr>
        <w:lastRenderedPageBreak/>
        <w:t>CONTINUE E BREAK</w:t>
      </w:r>
    </w:p>
    <w:p w14:paraId="11481B46" w14:textId="2CE94F49" w:rsidR="00F15DC7" w:rsidRPr="00F15DC7" w:rsidRDefault="00F15DC7" w:rsidP="00F15DC7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 instrução ‘</w:t>
      </w:r>
      <w:r w:rsidRPr="00F15DC7">
        <w:rPr>
          <w:rFonts w:ascii="Verdana" w:hAnsi="Verdana"/>
          <w:b/>
          <w:bCs/>
          <w:noProof/>
          <w:sz w:val="32"/>
          <w:szCs w:val="32"/>
        </w:rPr>
        <w:t>continue</w:t>
      </w:r>
      <w:r>
        <w:rPr>
          <w:rFonts w:ascii="Verdana" w:hAnsi="Verdana"/>
          <w:noProof/>
          <w:sz w:val="32"/>
          <w:szCs w:val="32"/>
        </w:rPr>
        <w:t>’ pode ser usada para pular o restante do código no loop e ir para a próxima iteração.</w:t>
      </w:r>
    </w:p>
    <w:p w14:paraId="0D937B44" w14:textId="3D87CB93" w:rsidR="00F15DC7" w:rsidRPr="00F15DC7" w:rsidRDefault="00F15DC7" w:rsidP="00F15DC7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 instrução ‘</w:t>
      </w:r>
      <w:r w:rsidRPr="00F15DC7">
        <w:rPr>
          <w:rFonts w:ascii="Verdana" w:hAnsi="Verdana"/>
          <w:b/>
          <w:bCs/>
          <w:noProof/>
          <w:sz w:val="32"/>
          <w:szCs w:val="32"/>
        </w:rPr>
        <w:t>break</w:t>
      </w:r>
      <w:r>
        <w:rPr>
          <w:rFonts w:ascii="Verdana" w:hAnsi="Verdana"/>
          <w:noProof/>
          <w:sz w:val="32"/>
          <w:szCs w:val="32"/>
        </w:rPr>
        <w:t>’ pode ser usada para sair completamente do while loop antes de a condição se tornar falsa.</w:t>
      </w:r>
    </w:p>
    <w:p w14:paraId="1D99AE7B" w14:textId="3FA56B71" w:rsidR="00F15DC7" w:rsidRDefault="00F15DC7" w:rsidP="00F15DC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135FA27" wp14:editId="5905694C">
            <wp:extent cx="5759450" cy="374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97EE" w14:textId="6D1D0C40" w:rsidR="00F15DC7" w:rsidRDefault="00F15DC7" w:rsidP="00F15DC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USOS AVANÇADOS</w:t>
      </w:r>
    </w:p>
    <w:p w14:paraId="0E6BE0E0" w14:textId="4EC41110" w:rsidR="00F15DC7" w:rsidRDefault="00F15DC7" w:rsidP="00F15DC7">
      <w:pPr>
        <w:pStyle w:val="ListParagraph"/>
        <w:numPr>
          <w:ilvl w:val="0"/>
          <w:numId w:val="12"/>
        </w:numPr>
        <w:jc w:val="both"/>
        <w:rPr>
          <w:rFonts w:ascii="Verdana" w:hAnsi="Verdana"/>
          <w:noProof/>
          <w:sz w:val="32"/>
          <w:szCs w:val="32"/>
        </w:rPr>
      </w:pPr>
      <w:r w:rsidRPr="00F15DC7">
        <w:rPr>
          <w:rFonts w:ascii="Verdana" w:hAnsi="Verdana"/>
          <w:b/>
          <w:bCs/>
          <w:noProof/>
          <w:sz w:val="32"/>
          <w:szCs w:val="32"/>
        </w:rPr>
        <w:t>ELSE</w:t>
      </w:r>
      <w:r>
        <w:rPr>
          <w:rFonts w:ascii="Verdana" w:hAnsi="Verdana"/>
          <w:noProof/>
          <w:sz w:val="32"/>
          <w:szCs w:val="32"/>
        </w:rPr>
        <w:t xml:space="preserve"> em </w:t>
      </w:r>
      <w:r w:rsidRPr="00F15DC7">
        <w:rPr>
          <w:rFonts w:ascii="Verdana" w:hAnsi="Verdana"/>
          <w:b/>
          <w:bCs/>
          <w:noProof/>
          <w:sz w:val="32"/>
          <w:szCs w:val="32"/>
        </w:rPr>
        <w:t>WHILE</w:t>
      </w:r>
      <w:r>
        <w:rPr>
          <w:rFonts w:ascii="Verdana" w:hAnsi="Verdana"/>
          <w:noProof/>
          <w:sz w:val="32"/>
          <w:szCs w:val="32"/>
        </w:rPr>
        <w:t xml:space="preserve"> </w:t>
      </w:r>
      <w:r w:rsidRPr="00F15DC7">
        <w:rPr>
          <w:rFonts w:ascii="Verdana" w:hAnsi="Verdana"/>
          <w:b/>
          <w:bCs/>
          <w:noProof/>
          <w:sz w:val="32"/>
          <w:szCs w:val="32"/>
        </w:rPr>
        <w:t>LOOPS</w:t>
      </w:r>
      <w:r>
        <w:rPr>
          <w:rFonts w:ascii="Verdana" w:hAnsi="Verdana"/>
          <w:noProof/>
          <w:sz w:val="32"/>
          <w:szCs w:val="32"/>
        </w:rPr>
        <w:t xml:space="preserve">: Similar ao </w:t>
      </w:r>
      <w:r w:rsidRPr="00F15DC7">
        <w:rPr>
          <w:rFonts w:ascii="Verdana" w:hAnsi="Verdana"/>
          <w:b/>
          <w:bCs/>
          <w:noProof/>
          <w:sz w:val="32"/>
          <w:szCs w:val="32"/>
        </w:rPr>
        <w:t>IF</w:t>
      </w:r>
      <w:r>
        <w:rPr>
          <w:rFonts w:ascii="Verdana" w:hAnsi="Verdana"/>
          <w:noProof/>
          <w:sz w:val="32"/>
          <w:szCs w:val="32"/>
        </w:rPr>
        <w:t>, você pode usar else em um while loop, que será executado quando a condição do loop se tornar falsa.</w:t>
      </w:r>
    </w:p>
    <w:p w14:paraId="52CF65E8" w14:textId="0CA007C1" w:rsidR="00374939" w:rsidRDefault="00374939" w:rsidP="00374939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4575E1B" wp14:editId="059C48B4">
            <wp:extent cx="57594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2B8F" w14:textId="4043AFD8" w:rsidR="00276669" w:rsidRDefault="00276669" w:rsidP="00374939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t>INTERROMPENDO REPETIÇÕES</w:t>
      </w:r>
    </w:p>
    <w:p w14:paraId="7FBDC576" w14:textId="423F7829" w:rsidR="00276669" w:rsidRPr="00276669" w:rsidRDefault="00276669" w:rsidP="00276669">
      <w:pPr>
        <w:pStyle w:val="ListParagraph"/>
        <w:numPr>
          <w:ilvl w:val="0"/>
          <w:numId w:val="12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Para interromper uma repetição While, pode-se usar a instrução </w:t>
      </w:r>
      <w:r w:rsidRPr="00276669">
        <w:rPr>
          <w:rFonts w:ascii="Verdana" w:hAnsi="Verdana"/>
          <w:noProof/>
          <w:color w:val="FF0000"/>
          <w:sz w:val="32"/>
          <w:szCs w:val="32"/>
        </w:rPr>
        <w:t>break</w:t>
      </w:r>
      <w:r>
        <w:rPr>
          <w:rFonts w:ascii="Verdana" w:hAnsi="Verdana"/>
          <w:noProof/>
          <w:sz w:val="32"/>
          <w:szCs w:val="32"/>
        </w:rPr>
        <w:t>, ela irá interromper instântaneamente a repetição;</w:t>
      </w:r>
    </w:p>
    <w:p w14:paraId="17F1844E" w14:textId="6BF09741" w:rsidR="00276669" w:rsidRDefault="00276669" w:rsidP="00276669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D96E67C" wp14:editId="15F17A61">
            <wp:extent cx="5759450" cy="2158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56A" w14:textId="1CAB0141" w:rsidR="00276669" w:rsidRDefault="00276669" w:rsidP="00276669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WHILE TRUE</w:t>
      </w:r>
    </w:p>
    <w:p w14:paraId="675BCCAA" w14:textId="6FFE65D5" w:rsidR="00276669" w:rsidRPr="00276669" w:rsidRDefault="00276669" w:rsidP="00276669">
      <w:pPr>
        <w:pStyle w:val="ListParagraph"/>
        <w:numPr>
          <w:ilvl w:val="0"/>
          <w:numId w:val="12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O while True cria um loop que contiuará a ser executado enquanto a expressão booleana após o while for avaliada como verdadeira. Neste caso, TRUE é um constante que sempre é verdadeira, então o loop será executado indefinidamente, a menos que seja interrompida por uma insturção </w:t>
      </w:r>
      <w:r w:rsidRPr="00276669">
        <w:rPr>
          <w:rFonts w:ascii="Verdana" w:hAnsi="Verdana"/>
          <w:noProof/>
          <w:color w:val="FF0000"/>
          <w:sz w:val="32"/>
          <w:szCs w:val="32"/>
        </w:rPr>
        <w:t>break</w:t>
      </w:r>
      <w:r>
        <w:rPr>
          <w:rFonts w:ascii="Verdana" w:hAnsi="Verdana"/>
          <w:noProof/>
          <w:sz w:val="32"/>
          <w:szCs w:val="32"/>
        </w:rPr>
        <w:t xml:space="preserve"> ou uma condição dentro do loop;</w:t>
      </w:r>
    </w:p>
    <w:p w14:paraId="0D95898E" w14:textId="4B3CA5D9" w:rsidR="00276669" w:rsidRDefault="00276669" w:rsidP="00276669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74CD54A" wp14:editId="356DAAC2">
            <wp:extent cx="5759450" cy="1297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59B5" w14:textId="0D094C66" w:rsidR="00276669" w:rsidRDefault="00276669" w:rsidP="00276669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CONTINUE</w:t>
      </w:r>
    </w:p>
    <w:p w14:paraId="38C4A4F8" w14:textId="10265CA1" w:rsidR="00276669" w:rsidRPr="00276669" w:rsidRDefault="00276669" w:rsidP="00276669">
      <w:pPr>
        <w:pStyle w:val="ListParagraph"/>
        <w:numPr>
          <w:ilvl w:val="0"/>
          <w:numId w:val="12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 instrução continue é usada em loops para pular o restante do código dentro do loop e continuar a próxxima iteração. Quando a instrução continue é encontrada, o controle é transferido de volta para o ínicio do loop, ignorando qualquer código restante abaixo dela dentro do mesmo loop;</w:t>
      </w:r>
    </w:p>
    <w:p w14:paraId="2ABC50D3" w14:textId="4547AFC3" w:rsidR="00276669" w:rsidRDefault="00276669" w:rsidP="00276669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25E024" wp14:editId="07FB0DA9">
            <wp:extent cx="5759450" cy="3345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9B7D" w14:textId="2739B222" w:rsidR="00276669" w:rsidRPr="00276669" w:rsidRDefault="00276669" w:rsidP="00276669">
      <w:pPr>
        <w:jc w:val="both"/>
        <w:rPr>
          <w:rFonts w:ascii="Verdana" w:hAnsi="Verdana"/>
          <w:noProof/>
          <w:sz w:val="32"/>
          <w:szCs w:val="32"/>
        </w:rPr>
      </w:pPr>
      <w:r w:rsidRPr="00276669">
        <w:rPr>
          <w:rFonts w:ascii="Verdana" w:hAnsi="Verdana"/>
          <w:noProof/>
          <w:sz w:val="32"/>
          <w:szCs w:val="32"/>
        </w:rPr>
        <w:t xml:space="preserve">Neste </w:t>
      </w:r>
      <w:r>
        <w:rPr>
          <w:rFonts w:ascii="Verdana" w:hAnsi="Verdana"/>
          <w:noProof/>
          <w:sz w:val="32"/>
          <w:szCs w:val="32"/>
        </w:rPr>
        <w:t>exemplo o loop while é executado até o contador seja menor que 5. Dentro do loop, quando contador é impar ‘continue’ é acionada pulando a impressão e indo para a proxima iteração.</w:t>
      </w:r>
    </w:p>
    <w:sectPr w:rsidR="00276669" w:rsidRPr="00276669" w:rsidSect="00F15DC7">
      <w:pgSz w:w="11906" w:h="16838"/>
      <w:pgMar w:top="1134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EC6"/>
    <w:multiLevelType w:val="hybridMultilevel"/>
    <w:tmpl w:val="39421EA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754BF2"/>
    <w:multiLevelType w:val="hybridMultilevel"/>
    <w:tmpl w:val="8ABA95FA"/>
    <w:lvl w:ilvl="0" w:tplc="CCB49FC0">
      <w:start w:val="1"/>
      <w:numFmt w:val="decimal"/>
      <w:lvlText w:val="%1-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A56D7"/>
    <w:multiLevelType w:val="hybridMultilevel"/>
    <w:tmpl w:val="6AFC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0BD1"/>
    <w:multiLevelType w:val="hybridMultilevel"/>
    <w:tmpl w:val="FD462DDC"/>
    <w:lvl w:ilvl="0" w:tplc="E826827A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F7564"/>
    <w:multiLevelType w:val="hybridMultilevel"/>
    <w:tmpl w:val="D5F0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27EA3"/>
    <w:multiLevelType w:val="hybridMultilevel"/>
    <w:tmpl w:val="10A0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E77EC"/>
    <w:multiLevelType w:val="hybridMultilevel"/>
    <w:tmpl w:val="2EE8D566"/>
    <w:lvl w:ilvl="0" w:tplc="CCB49FC0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75285D27"/>
    <w:multiLevelType w:val="hybridMultilevel"/>
    <w:tmpl w:val="3684CE2E"/>
    <w:lvl w:ilvl="0" w:tplc="CA1AED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C2"/>
    <w:rsid w:val="000401B2"/>
    <w:rsid w:val="000D75D6"/>
    <w:rsid w:val="00260716"/>
    <w:rsid w:val="00276669"/>
    <w:rsid w:val="002C29A6"/>
    <w:rsid w:val="0030180B"/>
    <w:rsid w:val="00323755"/>
    <w:rsid w:val="00374939"/>
    <w:rsid w:val="003B5ECE"/>
    <w:rsid w:val="003F0FC3"/>
    <w:rsid w:val="003F3A1E"/>
    <w:rsid w:val="004636C2"/>
    <w:rsid w:val="004C0EA5"/>
    <w:rsid w:val="00535524"/>
    <w:rsid w:val="006269B0"/>
    <w:rsid w:val="0079678B"/>
    <w:rsid w:val="007D408D"/>
    <w:rsid w:val="008F68C4"/>
    <w:rsid w:val="00930A82"/>
    <w:rsid w:val="00B63657"/>
    <w:rsid w:val="00B812C5"/>
    <w:rsid w:val="00D471FC"/>
    <w:rsid w:val="00D556B5"/>
    <w:rsid w:val="00DD6398"/>
    <w:rsid w:val="00F15DC7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09B6"/>
  <w15:chartTrackingRefBased/>
  <w15:docId w15:val="{3AD0732D-7777-40B8-B107-272CF152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python/python_while_loops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185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5</cp:revision>
  <dcterms:created xsi:type="dcterms:W3CDTF">2024-02-05T19:35:00Z</dcterms:created>
  <dcterms:modified xsi:type="dcterms:W3CDTF">2024-02-13T15:29:00Z</dcterms:modified>
</cp:coreProperties>
</file>