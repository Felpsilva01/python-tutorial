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CA88" w14:textId="77777777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7D408D">
        <w:rPr>
          <w:rFonts w:ascii="Algerian" w:hAnsi="Algerian"/>
          <w:color w:val="BF8F00" w:themeColor="accent4" w:themeShade="BF"/>
        </w:rPr>
        <w:t>lists</w:t>
      </w:r>
      <w:proofErr w:type="spellEnd"/>
    </w:p>
    <w:p w14:paraId="0676759D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98AAFFA" w14:textId="77777777" w:rsidR="004C0EA5" w:rsidRPr="0079678B" w:rsidRDefault="004B26F2" w:rsidP="004C0EA5">
      <w:pPr>
        <w:jc w:val="center"/>
        <w:rPr>
          <w:rFonts w:ascii="Verdana" w:hAnsi="Verdana"/>
          <w:sz w:val="44"/>
          <w:szCs w:val="44"/>
          <w:u w:val="single"/>
        </w:rPr>
      </w:pPr>
      <w:hyperlink r:id="rId5" w:history="1">
        <w:r w:rsidR="007D408D" w:rsidRPr="007D408D">
          <w:rPr>
            <w:rStyle w:val="Hyperlink"/>
            <w:rFonts w:ascii="Verdana" w:hAnsi="Verdana"/>
            <w:sz w:val="44"/>
            <w:szCs w:val="44"/>
          </w:rPr>
          <w:t>Listas em python</w:t>
        </w:r>
      </w:hyperlink>
    </w:p>
    <w:p w14:paraId="288DB62E" w14:textId="77777777" w:rsidR="004C0EA5" w:rsidRDefault="007D408D" w:rsidP="007D40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Em python, as listas, são uma estrutura de dados muito versátil e amplamente utilizada. Uma lista é uma sequência mutável de elementos. Cada elemento pode ser de qualquer tipo, e os elementos podem ser acessados ou modificados usando índices;</w:t>
      </w:r>
    </w:p>
    <w:p w14:paraId="5F92CA91" w14:textId="77777777" w:rsidR="007D408D" w:rsidRDefault="007D408D" w:rsidP="007D408D">
      <w:pPr>
        <w:jc w:val="both"/>
        <w:rPr>
          <w:rFonts w:ascii="Verdana" w:hAnsi="Verdana"/>
          <w:sz w:val="36"/>
          <w:szCs w:val="36"/>
        </w:rPr>
      </w:pPr>
    </w:p>
    <w:p w14:paraId="1D71FDEF" w14:textId="77777777" w:rsidR="007D408D" w:rsidRDefault="007D408D" w:rsidP="007D408D">
      <w:pPr>
        <w:jc w:val="both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Criando uma lista:</w:t>
      </w:r>
    </w:p>
    <w:p w14:paraId="39278AD3" w14:textId="77777777" w:rsidR="007D408D" w:rsidRDefault="007D408D" w:rsidP="007D408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Você pode criar uma lista em python usando colchetes </w:t>
      </w:r>
      <w:proofErr w:type="gramStart"/>
      <w:r>
        <w:rPr>
          <w:rFonts w:ascii="Verdana" w:hAnsi="Verdana"/>
          <w:sz w:val="32"/>
          <w:szCs w:val="32"/>
        </w:rPr>
        <w:t>“ [</w:t>
      </w:r>
      <w:proofErr w:type="gramEnd"/>
      <w:r>
        <w:rPr>
          <w:rFonts w:ascii="Verdana" w:hAnsi="Verdana"/>
          <w:sz w:val="32"/>
          <w:szCs w:val="32"/>
        </w:rPr>
        <w:t>] ” e inserir elementos separados por vírgulas.</w:t>
      </w:r>
    </w:p>
    <w:p w14:paraId="3D0581B1" w14:textId="77777777" w:rsidR="007D408D" w:rsidRDefault="007D408D" w:rsidP="007D40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7136B26" wp14:editId="6F028C22">
            <wp:extent cx="5400040" cy="1181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21" t="3033" r="42072" b="2222"/>
                    <a:stretch/>
                  </pic:blipFill>
                  <pic:spPr bwMode="auto">
                    <a:xfrm>
                      <a:off x="0" y="0"/>
                      <a:ext cx="5400040" cy="118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D3041" w14:textId="77777777" w:rsid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O primeiro item da lista possuí índice [0], o ultimo possuí [-1];</w:t>
      </w:r>
    </w:p>
    <w:p w14:paraId="0740F5FF" w14:textId="77777777" w:rsidR="00D471FC" w:rsidRPr="00D471FC" w:rsidRDefault="00D471FC" w:rsidP="007D408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FC6F3CE" wp14:editId="1E83FEA1">
            <wp:extent cx="5400040" cy="1659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20" r="32941"/>
                    <a:stretch/>
                  </pic:blipFill>
                  <pic:spPr bwMode="auto"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9FCF2" w14:textId="77777777" w:rsid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As listas são ordenadas, isso significa que os items dentro dela têm uma ordem definida, e essa ordem não mudará;</w:t>
      </w:r>
    </w:p>
    <w:p w14:paraId="7FD9AA6D" w14:textId="77777777" w:rsidR="007D408D" w:rsidRPr="007D408D" w:rsidRDefault="007D408D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Se você adicionar um novo item na lista, esse novo item será posicionado no final da lista, recebendo agora a última posição;</w:t>
      </w:r>
    </w:p>
    <w:p w14:paraId="5C6C019F" w14:textId="77777777" w:rsidR="00D471FC" w:rsidRDefault="00D471FC" w:rsidP="007D408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C2354" wp14:editId="5A743A3C">
            <wp:simplePos x="0" y="0"/>
            <wp:positionH relativeFrom="column">
              <wp:posOffset>-318135</wp:posOffset>
            </wp:positionH>
            <wp:positionV relativeFrom="paragraph">
              <wp:posOffset>574675</wp:posOffset>
            </wp:positionV>
            <wp:extent cx="6391275" cy="3929172"/>
            <wp:effectExtent l="0" t="0" r="0" b="0"/>
            <wp:wrapThrough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42"/>
                    <a:stretch/>
                  </pic:blipFill>
                  <pic:spPr bwMode="auto">
                    <a:xfrm>
                      <a:off x="0" y="0"/>
                      <a:ext cx="6391275" cy="392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32"/>
          <w:szCs w:val="32"/>
        </w:rPr>
        <w:t>Como as listar são indexadas, isso permite a elas terem item com o mesmo valor:</w:t>
      </w:r>
    </w:p>
    <w:p w14:paraId="36870B80" w14:textId="77777777" w:rsidR="00D471FC" w:rsidRDefault="00D471FC" w:rsidP="007D408D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 função lenght também pode ser utilizada em listas para verificar quantos itens há dentro dela;</w:t>
      </w:r>
    </w:p>
    <w:p w14:paraId="75D10610" w14:textId="77777777" w:rsidR="006269B0" w:rsidRDefault="006269B0" w:rsidP="006269B0">
      <w:p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EAFF24" wp14:editId="4D4ADEC5">
            <wp:simplePos x="0" y="0"/>
            <wp:positionH relativeFrom="margin">
              <wp:posOffset>-241935</wp:posOffset>
            </wp:positionH>
            <wp:positionV relativeFrom="paragraph">
              <wp:posOffset>0</wp:posOffset>
            </wp:positionV>
            <wp:extent cx="4972050" cy="1856740"/>
            <wp:effectExtent l="0" t="0" r="0" b="0"/>
            <wp:wrapTight wrapText="bothSides">
              <wp:wrapPolygon edited="0">
                <wp:start x="0" y="0"/>
                <wp:lineTo x="0" y="21275"/>
                <wp:lineTo x="21517" y="21275"/>
                <wp:lineTo x="2151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28879" w14:textId="77777777" w:rsidR="006269B0" w:rsidRDefault="006269B0">
      <w:pPr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br w:type="page"/>
      </w:r>
    </w:p>
    <w:p w14:paraId="039A831F" w14:textId="77777777" w:rsidR="006269B0" w:rsidRDefault="000D75D6" w:rsidP="006269B0">
      <w:p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 xml:space="preserve">Em python, o construtor </w:t>
      </w:r>
      <w:r w:rsidRPr="000D75D6">
        <w:rPr>
          <w:rFonts w:ascii="Verdana" w:hAnsi="Verdana"/>
          <w:noProof/>
          <w:color w:val="FF0000"/>
          <w:sz w:val="32"/>
          <w:szCs w:val="32"/>
        </w:rPr>
        <w:t>list()</w:t>
      </w:r>
      <w:r>
        <w:rPr>
          <w:rFonts w:ascii="Verdana" w:hAnsi="Verdana"/>
          <w:noProof/>
          <w:color w:val="FF0000"/>
          <w:sz w:val="32"/>
          <w:szCs w:val="32"/>
        </w:rPr>
        <w:t xml:space="preserve"> </w:t>
      </w:r>
      <w:r>
        <w:rPr>
          <w:rFonts w:ascii="Verdana" w:hAnsi="Verdana"/>
          <w:noProof/>
          <w:color w:val="000000" w:themeColor="text1"/>
          <w:sz w:val="32"/>
          <w:szCs w:val="32"/>
        </w:rPr>
        <w:t>é uma função integrada que cria uma nova lista. Você pode usá-la para converter outros objetos iteráveis, com tuplas ou strings, em uma lista ou para criar uma lista vazia.</w:t>
      </w:r>
    </w:p>
    <w:p w14:paraId="59A4E4CC" w14:textId="77777777" w:rsidR="000D75D6" w:rsidRPr="000D75D6" w:rsidRDefault="000D75D6" w:rsidP="000D75D6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510B79" wp14:editId="5C320DFA">
            <wp:simplePos x="0" y="0"/>
            <wp:positionH relativeFrom="column">
              <wp:posOffset>320040</wp:posOffset>
            </wp:positionH>
            <wp:positionV relativeFrom="paragraph">
              <wp:posOffset>256540</wp:posOffset>
            </wp:positionV>
            <wp:extent cx="5353050" cy="1180465"/>
            <wp:effectExtent l="0" t="0" r="0" b="635"/>
            <wp:wrapThrough wrapText="bothSides">
              <wp:wrapPolygon edited="0">
                <wp:start x="0" y="0"/>
                <wp:lineTo x="0" y="21263"/>
                <wp:lineTo x="21523" y="21263"/>
                <wp:lineTo x="2152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4" r="27594"/>
                    <a:stretch/>
                  </pic:blipFill>
                  <pic:spPr bwMode="auto">
                    <a:xfrm>
                      <a:off x="0" y="0"/>
                      <a:ext cx="5353050" cy="118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D75D6">
        <w:rPr>
          <w:rFonts w:ascii="Verdana" w:hAnsi="Verdana"/>
          <w:noProof/>
          <w:color w:val="000000" w:themeColor="text1"/>
          <w:sz w:val="32"/>
          <w:szCs w:val="32"/>
        </w:rPr>
        <w:t>Criar uma lista vazia:</w:t>
      </w:r>
    </w:p>
    <w:p w14:paraId="25EA4A37" w14:textId="77777777" w:rsidR="000D75D6" w:rsidRDefault="00DD6398" w:rsidP="000D75D6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4F14AD" wp14:editId="7FD8F70D">
            <wp:simplePos x="0" y="0"/>
            <wp:positionH relativeFrom="column">
              <wp:posOffset>320040</wp:posOffset>
            </wp:positionH>
            <wp:positionV relativeFrom="paragraph">
              <wp:posOffset>1552575</wp:posOffset>
            </wp:positionV>
            <wp:extent cx="5400040" cy="1680622"/>
            <wp:effectExtent l="0" t="0" r="0" b="0"/>
            <wp:wrapThrough wrapText="bothSides">
              <wp:wrapPolygon edited="0">
                <wp:start x="0" y="0"/>
                <wp:lineTo x="0" y="21306"/>
                <wp:lineTo x="21488" y="21306"/>
                <wp:lineTo x="2148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 r="39592"/>
                    <a:stretch/>
                  </pic:blipFill>
                  <pic:spPr bwMode="auto">
                    <a:xfrm>
                      <a:off x="0" y="0"/>
                      <a:ext cx="5400040" cy="16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75D6">
        <w:rPr>
          <w:rFonts w:ascii="Verdana" w:hAnsi="Verdana"/>
          <w:noProof/>
          <w:color w:val="000000" w:themeColor="text1"/>
          <w:sz w:val="32"/>
          <w:szCs w:val="32"/>
        </w:rPr>
        <w:t xml:space="preserve"> Converter uma Tupla em uma lista:</w:t>
      </w:r>
    </w:p>
    <w:p w14:paraId="282DED3C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8AB57E" wp14:editId="016181B6">
            <wp:simplePos x="0" y="0"/>
            <wp:positionH relativeFrom="column">
              <wp:posOffset>91440</wp:posOffset>
            </wp:positionH>
            <wp:positionV relativeFrom="paragraph">
              <wp:posOffset>2070100</wp:posOffset>
            </wp:positionV>
            <wp:extent cx="5642610" cy="1943100"/>
            <wp:effectExtent l="0" t="0" r="0" b="0"/>
            <wp:wrapThrough wrapText="bothSides">
              <wp:wrapPolygon edited="0">
                <wp:start x="656" y="0"/>
                <wp:lineTo x="656" y="21388"/>
                <wp:lineTo x="21512" y="21388"/>
                <wp:lineTo x="21512" y="0"/>
                <wp:lineTo x="656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65" t="-12" r="28256" b="12"/>
                    <a:stretch/>
                  </pic:blipFill>
                  <pic:spPr bwMode="auto">
                    <a:xfrm>
                      <a:off x="0" y="0"/>
                      <a:ext cx="56426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sz w:val="32"/>
          <w:szCs w:val="32"/>
        </w:rPr>
        <w:t xml:space="preserve"> Converter uma String em uma lista:</w:t>
      </w:r>
    </w:p>
    <w:p w14:paraId="04F2D4B1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B9DBEA" wp14:editId="39366DB6">
            <wp:simplePos x="0" y="0"/>
            <wp:positionH relativeFrom="column">
              <wp:posOffset>290830</wp:posOffset>
            </wp:positionH>
            <wp:positionV relativeFrom="paragraph">
              <wp:posOffset>2484755</wp:posOffset>
            </wp:positionV>
            <wp:extent cx="5457825" cy="1473835"/>
            <wp:effectExtent l="0" t="0" r="9525" b="0"/>
            <wp:wrapThrough wrapText="bothSides">
              <wp:wrapPolygon edited="0">
                <wp:start x="0" y="0"/>
                <wp:lineTo x="0" y="21218"/>
                <wp:lineTo x="21562" y="21218"/>
                <wp:lineTo x="2156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74"/>
                    <a:stretch/>
                  </pic:blipFill>
                  <pic:spPr bwMode="auto">
                    <a:xfrm>
                      <a:off x="0" y="0"/>
                      <a:ext cx="5457825" cy="14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  <w:color w:val="000000" w:themeColor="text1"/>
          <w:sz w:val="32"/>
          <w:szCs w:val="32"/>
        </w:rPr>
        <w:t xml:space="preserve"> Criar uma lista com valores inicias:</w:t>
      </w:r>
    </w:p>
    <w:p w14:paraId="72D63F1F" w14:textId="77777777" w:rsidR="00DD6398" w:rsidRDefault="00DD6398" w:rsidP="00DD6398">
      <w:pPr>
        <w:pStyle w:val="ListParagraph"/>
        <w:numPr>
          <w:ilvl w:val="0"/>
          <w:numId w:val="4"/>
        </w:numPr>
        <w:jc w:val="both"/>
        <w:rPr>
          <w:rFonts w:ascii="Verdana" w:hAnsi="Verdana"/>
          <w:noProof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81BABF4" wp14:editId="58A0A713">
            <wp:simplePos x="0" y="0"/>
            <wp:positionH relativeFrom="column">
              <wp:posOffset>339090</wp:posOffset>
            </wp:positionH>
            <wp:positionV relativeFrom="paragraph">
              <wp:posOffset>347980</wp:posOffset>
            </wp:positionV>
            <wp:extent cx="5400040" cy="1590315"/>
            <wp:effectExtent l="0" t="0" r="0" b="0"/>
            <wp:wrapTight wrapText="bothSides">
              <wp:wrapPolygon edited="0">
                <wp:start x="0" y="0"/>
                <wp:lineTo x="0" y="21220"/>
                <wp:lineTo x="21488" y="21220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-572" r="25688" b="572"/>
                    <a:stretch/>
                  </pic:blipFill>
                  <pic:spPr bwMode="auto">
                    <a:xfrm>
                      <a:off x="0" y="0"/>
                      <a:ext cx="5400040" cy="159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color w:val="000000" w:themeColor="text1"/>
          <w:sz w:val="32"/>
          <w:szCs w:val="32"/>
        </w:rPr>
        <w:t xml:space="preserve"> Criar uma lista com valores repetidos:</w:t>
      </w:r>
    </w:p>
    <w:p w14:paraId="20408AA4" w14:textId="0C4AB6BA" w:rsidR="00DD6398" w:rsidRDefault="00DD6398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É importante observar que usar o construtor </w:t>
      </w:r>
      <w:r w:rsidRPr="00DD6398">
        <w:rPr>
          <w:rFonts w:ascii="Verdana" w:hAnsi="Verdana"/>
          <w:noProof/>
          <w:color w:val="FF0000"/>
          <w:sz w:val="32"/>
          <w:szCs w:val="32"/>
        </w:rPr>
        <w:t>list()</w:t>
      </w:r>
      <w:r>
        <w:rPr>
          <w:rFonts w:ascii="Verdana" w:hAnsi="Verdana"/>
          <w:noProof/>
          <w:sz w:val="32"/>
          <w:szCs w:val="32"/>
        </w:rPr>
        <w:t xml:space="preserve"> nem sempre é necessário, e frequentemente você pode criar listas usando colchetes diretamente. No entanto, o construtor é útil quando você precisa converter explicitamente outros tipos iteráveis em uma lista.</w:t>
      </w:r>
    </w:p>
    <w:p w14:paraId="2950B099" w14:textId="1793ABCF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p w14:paraId="1732EFF4" w14:textId="2F85C1AD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Acesso a Elementos:</w:t>
      </w:r>
    </w:p>
    <w:p w14:paraId="3963CC3C" w14:textId="0F8ABF53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Os elementos de uma lista são acessados atráves de indices.</w:t>
      </w:r>
    </w:p>
    <w:p w14:paraId="58DA8EA5" w14:textId="0AB3EB6E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1D8988" wp14:editId="7931E891">
            <wp:extent cx="38576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8C0A" w14:textId="6532487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Atualização de Elementos:</w:t>
      </w:r>
    </w:p>
    <w:p w14:paraId="55132D76" w14:textId="6DCD372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Os elementos de uma lista podem ser alterados atráves de seus indices.</w:t>
      </w:r>
    </w:p>
    <w:p w14:paraId="74CA2D35" w14:textId="6FD18CD0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BBC1899" wp14:editId="0329A5FD">
            <wp:extent cx="3879082" cy="1038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7211" cy="10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BEF5" w14:textId="7777777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</w:p>
    <w:p w14:paraId="5513F75A" w14:textId="7EAB5CF2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Operações com Listas:</w:t>
      </w:r>
    </w:p>
    <w:p w14:paraId="28CA9463" w14:textId="71178F8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As listas suportam várias operaões, como concatenações e repetição.</w:t>
      </w:r>
    </w:p>
    <w:p w14:paraId="2FEA9606" w14:textId="092ACC4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2068FE1" wp14:editId="6DAFB7CB">
            <wp:extent cx="3851480" cy="1038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878" cy="10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11E6" w14:textId="14BEF862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Funções e </w:t>
      </w:r>
      <w:hyperlink r:id="rId18" w:history="1">
        <w:r w:rsidRPr="00D556B5">
          <w:rPr>
            <w:rStyle w:val="Hyperlink"/>
            <w:rFonts w:ascii="Verdana" w:hAnsi="Verdana"/>
            <w:noProof/>
            <w:sz w:val="32"/>
            <w:szCs w:val="32"/>
          </w:rPr>
          <w:t>Métodos</w:t>
        </w:r>
      </w:hyperlink>
      <w:r>
        <w:rPr>
          <w:rFonts w:ascii="Verdana" w:hAnsi="Verdana"/>
          <w:noProof/>
          <w:sz w:val="32"/>
          <w:szCs w:val="32"/>
        </w:rPr>
        <w:t>:</w:t>
      </w:r>
    </w:p>
    <w:p w14:paraId="2875D488" w14:textId="709E6B44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Existem funções e métodos úteis para trabalhar com listas, como </w:t>
      </w:r>
      <w:r w:rsidRPr="00D556B5">
        <w:rPr>
          <w:rFonts w:ascii="Verdana" w:hAnsi="Verdana"/>
          <w:noProof/>
          <w:color w:val="FF0000"/>
          <w:sz w:val="32"/>
          <w:szCs w:val="32"/>
        </w:rPr>
        <w:t>len()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appen</w:t>
      </w:r>
      <w:r w:rsidR="005A0483">
        <w:rPr>
          <w:rFonts w:ascii="Verdana" w:hAnsi="Verdana"/>
          <w:noProof/>
          <w:color w:val="FF0000"/>
          <w:sz w:val="32"/>
          <w:szCs w:val="32"/>
        </w:rPr>
        <w:t>d</w:t>
      </w:r>
      <w:r w:rsidRPr="00D556B5">
        <w:rPr>
          <w:rFonts w:ascii="Verdana" w:hAnsi="Verdana"/>
          <w:noProof/>
          <w:color w:val="FF0000"/>
          <w:sz w:val="32"/>
          <w:szCs w:val="32"/>
        </w:rPr>
        <w:t>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extend()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remove()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D556B5">
        <w:rPr>
          <w:rFonts w:ascii="Verdana" w:hAnsi="Verdana"/>
          <w:noProof/>
          <w:color w:val="FF0000"/>
          <w:sz w:val="32"/>
          <w:szCs w:val="32"/>
        </w:rPr>
        <w:t>pop()</w:t>
      </w:r>
      <w:r>
        <w:rPr>
          <w:rFonts w:ascii="Verdana" w:hAnsi="Verdana"/>
          <w:noProof/>
          <w:sz w:val="32"/>
          <w:szCs w:val="32"/>
        </w:rPr>
        <w:t>, entre outros.</w:t>
      </w:r>
    </w:p>
    <w:p w14:paraId="579A5373" w14:textId="0F226A77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F636AD3" wp14:editId="76BB6BC5">
            <wp:extent cx="3844925" cy="10668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365" cy="10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217C" w14:textId="40926685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Slicing(Fatiamento):</w:t>
      </w:r>
    </w:p>
    <w:p w14:paraId="4B73D4CE" w14:textId="035AE601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É possivel usar tecnica de fatiamento para obter porções especificas de uma lista.</w:t>
      </w:r>
    </w:p>
    <w:p w14:paraId="51365CF9" w14:textId="14362B9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2BB22A1" wp14:editId="5358E42B">
            <wp:extent cx="3913007" cy="105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568" cy="105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6E96" w14:textId="34929256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Compreensão de lista:</w:t>
      </w:r>
    </w:p>
    <w:p w14:paraId="7604BF23" w14:textId="27C1AE5A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É uma construção concisa e poderosa para criar listas de forma eficiente.</w:t>
      </w:r>
    </w:p>
    <w:p w14:paraId="4C4A6B44" w14:textId="261753FB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88E9BFF" wp14:editId="0D3ADC05">
            <wp:extent cx="3967034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895" cy="8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8572" w14:textId="15C02D84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Método ‘index()’:</w:t>
      </w:r>
    </w:p>
    <w:p w14:paraId="089EDE96" w14:textId="4FB5BFD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Esse método retorna o indice do primeiro elemento correspondente a um valor especifico.</w:t>
      </w:r>
    </w:p>
    <w:p w14:paraId="0A8DC62C" w14:textId="7E078B59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DCCCA4C" wp14:editId="2BE151B0">
            <wp:extent cx="4408091" cy="828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0225" cy="82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E14D" w14:textId="1DF92D5C" w:rsidR="00D556B5" w:rsidRDefault="00D556B5" w:rsidP="00DD6398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 xml:space="preserve">Método </w:t>
      </w:r>
      <w:r w:rsidR="00535524">
        <w:rPr>
          <w:rFonts w:ascii="Verdana" w:hAnsi="Verdana"/>
          <w:noProof/>
          <w:sz w:val="32"/>
          <w:szCs w:val="32"/>
        </w:rPr>
        <w:t>‘</w:t>
      </w:r>
      <w:r>
        <w:rPr>
          <w:rFonts w:ascii="Verdana" w:hAnsi="Verdana"/>
          <w:noProof/>
          <w:sz w:val="32"/>
          <w:szCs w:val="32"/>
        </w:rPr>
        <w:t>count()</w:t>
      </w:r>
      <w:r w:rsidR="00535524">
        <w:rPr>
          <w:rFonts w:ascii="Verdana" w:hAnsi="Verdana"/>
          <w:noProof/>
          <w:sz w:val="32"/>
          <w:szCs w:val="32"/>
        </w:rPr>
        <w:t>’:</w:t>
      </w:r>
    </w:p>
    <w:p w14:paraId="232BED00" w14:textId="34349560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Retorna o numero de ocorrencias de um determinado elemento da lista.</w:t>
      </w:r>
    </w:p>
    <w:p w14:paraId="60535D43" w14:textId="611365D0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1E8F751" wp14:editId="4B7EF896">
            <wp:extent cx="4621700" cy="8572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7708" cy="8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5CD" w14:textId="71AD7D08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Método ‘sort()’:</w:t>
      </w:r>
    </w:p>
    <w:p w14:paraId="27A29105" w14:textId="398409BA" w:rsidR="00535524" w:rsidRDefault="00535524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Ordena os elementos da lista.</w:t>
      </w:r>
    </w:p>
    <w:p w14:paraId="1975ECA7" w14:textId="576F0498" w:rsidR="004B26F2" w:rsidRDefault="004B26F2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Caso queira fazer uma lista ordenada do maior para o menor, utilize o parametro ‘</w:t>
      </w:r>
      <w:r w:rsidRPr="004B26F2">
        <w:rPr>
          <w:rFonts w:ascii="Verdana" w:hAnsi="Verdana"/>
          <w:noProof/>
          <w:color w:val="FF0000"/>
          <w:sz w:val="32"/>
          <w:szCs w:val="32"/>
        </w:rPr>
        <w:t>reverse</w:t>
      </w:r>
      <w:r>
        <w:rPr>
          <w:rFonts w:ascii="Verdana" w:hAnsi="Verdana"/>
          <w:noProof/>
          <w:sz w:val="32"/>
          <w:szCs w:val="32"/>
        </w:rPr>
        <w:t>=</w:t>
      </w:r>
      <w:r w:rsidRPr="004B26F2">
        <w:rPr>
          <w:rFonts w:ascii="Verdana" w:hAnsi="Verdana"/>
          <w:noProof/>
          <w:color w:val="0070C0"/>
          <w:sz w:val="32"/>
          <w:szCs w:val="32"/>
        </w:rPr>
        <w:t>True</w:t>
      </w:r>
      <w:r>
        <w:rPr>
          <w:rFonts w:ascii="Verdana" w:hAnsi="Verdana"/>
          <w:noProof/>
          <w:sz w:val="32"/>
          <w:szCs w:val="32"/>
        </w:rPr>
        <w:t>’</w:t>
      </w:r>
    </w:p>
    <w:p w14:paraId="77B5D1B9" w14:textId="3C5E7E8F" w:rsidR="00535524" w:rsidRDefault="00535524" w:rsidP="00535524">
      <w:pPr>
        <w:ind w:left="120"/>
        <w:jc w:val="both"/>
        <w:rPr>
          <w:noProof/>
        </w:rPr>
      </w:pPr>
      <w:r>
        <w:rPr>
          <w:noProof/>
        </w:rPr>
        <w:drawing>
          <wp:inline distT="0" distB="0" distL="0" distR="0" wp14:anchorId="1029FF8E" wp14:editId="363DA8A1">
            <wp:extent cx="4590029" cy="10001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9236"/>
                    <a:stretch/>
                  </pic:blipFill>
                  <pic:spPr bwMode="auto">
                    <a:xfrm>
                      <a:off x="0" y="0"/>
                      <a:ext cx="4616288" cy="100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DF930" w14:textId="3C9B7D79" w:rsidR="00535524" w:rsidRDefault="005A0483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Método ‘insert()’:</w:t>
      </w:r>
    </w:p>
    <w:p w14:paraId="342959DC" w14:textId="20F9A4CE" w:rsidR="005A0483" w:rsidRDefault="005A0483" w:rsidP="00535524">
      <w:pPr>
        <w:ind w:left="120"/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>Adiciona um item a um index específico.</w:t>
      </w:r>
    </w:p>
    <w:p w14:paraId="27F1859F" w14:textId="2C93305F" w:rsidR="005A0483" w:rsidRDefault="005A0483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FDD3D65" wp14:editId="14A276C9">
            <wp:simplePos x="0" y="0"/>
            <wp:positionH relativeFrom="margin">
              <wp:align>left</wp:align>
            </wp:positionH>
            <wp:positionV relativeFrom="paragraph">
              <wp:posOffset>32965</wp:posOffset>
            </wp:positionV>
            <wp:extent cx="4428877" cy="1470991"/>
            <wp:effectExtent l="0" t="0" r="0" b="0"/>
            <wp:wrapTight wrapText="bothSides">
              <wp:wrapPolygon edited="0">
                <wp:start x="0" y="0"/>
                <wp:lineTo x="0" y="21264"/>
                <wp:lineTo x="21464" y="21264"/>
                <wp:lineTo x="2146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2" t="19533" r="9141" b="19211"/>
                    <a:stretch/>
                  </pic:blipFill>
                  <pic:spPr bwMode="auto">
                    <a:xfrm>
                      <a:off x="0" y="0"/>
                      <a:ext cx="4428877" cy="14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B376C5" w14:textId="77777777" w:rsidR="005A0483" w:rsidRDefault="005A0483">
      <w:pPr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br w:type="page"/>
      </w:r>
    </w:p>
    <w:p w14:paraId="4A940BBD" w14:textId="7E90FB9F" w:rsidR="005A0483" w:rsidRDefault="005A0483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lastRenderedPageBreak/>
        <w:t>Removendo itens:</w:t>
      </w:r>
    </w:p>
    <w:p w14:paraId="1B11F0FC" w14:textId="164EAABE" w:rsidR="005A0483" w:rsidRDefault="005A0483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ab/>
        <w:t xml:space="preserve">Existem três maneiras para remover algum item de uma lista, </w:t>
      </w:r>
      <w:r w:rsidRPr="005A0483">
        <w:rPr>
          <w:rFonts w:ascii="Verdana" w:hAnsi="Verdana"/>
          <w:noProof/>
          <w:color w:val="FF0000"/>
          <w:sz w:val="32"/>
          <w:szCs w:val="32"/>
        </w:rPr>
        <w:t>del</w:t>
      </w:r>
      <w:r>
        <w:rPr>
          <w:rFonts w:ascii="Verdana" w:hAnsi="Verdana"/>
          <w:noProof/>
          <w:sz w:val="32"/>
          <w:szCs w:val="32"/>
        </w:rPr>
        <w:t xml:space="preserve">, </w:t>
      </w:r>
      <w:r w:rsidRPr="005A0483">
        <w:rPr>
          <w:rFonts w:ascii="Verdana" w:hAnsi="Verdana"/>
          <w:noProof/>
          <w:color w:val="FF0000"/>
          <w:sz w:val="32"/>
          <w:szCs w:val="32"/>
        </w:rPr>
        <w:t xml:space="preserve">pop </w:t>
      </w:r>
      <w:r>
        <w:rPr>
          <w:rFonts w:ascii="Verdana" w:hAnsi="Verdana"/>
          <w:noProof/>
          <w:sz w:val="32"/>
          <w:szCs w:val="32"/>
        </w:rPr>
        <w:t xml:space="preserve">e </w:t>
      </w:r>
      <w:r w:rsidRPr="005A0483">
        <w:rPr>
          <w:rFonts w:ascii="Verdana" w:hAnsi="Verdana"/>
          <w:noProof/>
          <w:color w:val="FF0000"/>
          <w:sz w:val="32"/>
          <w:szCs w:val="32"/>
        </w:rPr>
        <w:t>remove</w:t>
      </w:r>
      <w:r>
        <w:rPr>
          <w:rFonts w:ascii="Verdana" w:hAnsi="Verdana"/>
          <w:noProof/>
          <w:sz w:val="32"/>
          <w:szCs w:val="32"/>
        </w:rPr>
        <w:t>;</w:t>
      </w:r>
    </w:p>
    <w:p w14:paraId="62F8EB0D" w14:textId="3F551B20" w:rsidR="00141ACB" w:rsidRDefault="00141ACB" w:rsidP="005A0483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DEL</w:t>
      </w:r>
    </w:p>
    <w:p w14:paraId="3EFE6B79" w14:textId="392C85E1" w:rsidR="00141ACB" w:rsidRDefault="00141ACB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Essa palavra chave removera um item especificado da sua lista.</w:t>
      </w:r>
    </w:p>
    <w:p w14:paraId="7C18D4A3" w14:textId="75E8C769" w:rsidR="00141ACB" w:rsidRPr="00141ACB" w:rsidRDefault="00141ACB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inline distT="0" distB="0" distL="0" distR="0" wp14:anchorId="7E3702C6" wp14:editId="18B97FA0">
            <wp:extent cx="5400040" cy="24041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BB93" w14:textId="1DE46391" w:rsidR="00141ACB" w:rsidRDefault="00141ACB" w:rsidP="005A0483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POP</w:t>
      </w:r>
    </w:p>
    <w:p w14:paraId="5DCC7D5A" w14:textId="535BC9D3" w:rsidR="00141ACB" w:rsidRDefault="00141ACB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Esse método é normalmente usado para apagar o último item, mas é possível especificar o index que deseja excluir, caso deixe vazio, o último item será removido.</w:t>
      </w:r>
    </w:p>
    <w:p w14:paraId="075D1BD8" w14:textId="098C579D" w:rsidR="00141ACB" w:rsidRDefault="00141ACB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inline distT="0" distB="0" distL="0" distR="0" wp14:anchorId="7EF645D9" wp14:editId="58BA98FF">
            <wp:extent cx="5400040" cy="24041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E7DE" w14:textId="1711710E" w:rsidR="00141ACB" w:rsidRDefault="00141ACB">
      <w:pPr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br w:type="page"/>
      </w:r>
    </w:p>
    <w:p w14:paraId="132ADB5D" w14:textId="038B2781" w:rsidR="00141ACB" w:rsidRDefault="00141ACB" w:rsidP="005A0483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lastRenderedPageBreak/>
        <w:t>REMOVE</w:t>
      </w:r>
    </w:p>
    <w:p w14:paraId="0C772542" w14:textId="3F016DF7" w:rsidR="00141ACB" w:rsidRDefault="00141ACB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t>Esse método remove um item especificado por seu valor, ao contrário dos outros que utiliza seu index. Caso haja o mesmo valor se repetindo na lista, ele removerá o primeiro;</w:t>
      </w:r>
    </w:p>
    <w:p w14:paraId="34E46842" w14:textId="2031CD23" w:rsidR="00141ACB" w:rsidRPr="00141ACB" w:rsidRDefault="00141ACB" w:rsidP="005A0483">
      <w:pPr>
        <w:jc w:val="both"/>
        <w:rPr>
          <w:rFonts w:ascii="Verdana" w:hAnsi="Verdana"/>
          <w:noProof/>
          <w:sz w:val="32"/>
          <w:szCs w:val="32"/>
        </w:rPr>
      </w:pPr>
      <w:r>
        <w:rPr>
          <w:rFonts w:ascii="Verdana" w:hAnsi="Verdana"/>
          <w:noProof/>
          <w:sz w:val="32"/>
          <w:szCs w:val="32"/>
        </w:rPr>
        <w:drawing>
          <wp:inline distT="0" distB="0" distL="0" distR="0" wp14:anchorId="31977515" wp14:editId="0AA2956A">
            <wp:extent cx="5400040" cy="18453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ACB" w:rsidRPr="00141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B5"/>
    <w:rsid w:val="000D75D6"/>
    <w:rsid w:val="00141ACB"/>
    <w:rsid w:val="00260716"/>
    <w:rsid w:val="003B5ECE"/>
    <w:rsid w:val="003F0FC3"/>
    <w:rsid w:val="003F3A1E"/>
    <w:rsid w:val="004B26F2"/>
    <w:rsid w:val="004C0EA5"/>
    <w:rsid w:val="00535524"/>
    <w:rsid w:val="005A0483"/>
    <w:rsid w:val="006269B0"/>
    <w:rsid w:val="0079678B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7001"/>
  <w15:chartTrackingRefBased/>
  <w15:docId w15:val="{E4AB96CE-CCF7-4C6D-B9B6-F8300BE2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w3schools.com/python/python_lists_methods.asp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estudos\Python\python%20tutorial\10.%20lists\PYTHON%20lists-p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 lists-pt.dotx</Template>
  <TotalTime>23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5</cp:revision>
  <dcterms:created xsi:type="dcterms:W3CDTF">2024-01-20T19:44:00Z</dcterms:created>
  <dcterms:modified xsi:type="dcterms:W3CDTF">2024-03-19T10:15:00Z</dcterms:modified>
</cp:coreProperties>
</file>