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CA88" w14:textId="4462EA82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7D408D">
        <w:rPr>
          <w:rFonts w:ascii="Algerian" w:hAnsi="Algerian"/>
          <w:color w:val="BF8F00" w:themeColor="accent4" w:themeShade="BF"/>
        </w:rPr>
        <w:t>lists</w:t>
      </w:r>
      <w:proofErr w:type="spellEnd"/>
    </w:p>
    <w:p w14:paraId="0676759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98AAFFA" w14:textId="77777777" w:rsidR="004C0EA5" w:rsidRPr="0079678B" w:rsidRDefault="002C29A6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proofErr w:type="spellStart"/>
        <w:r w:rsidR="007D408D" w:rsidRPr="007D408D">
          <w:rPr>
            <w:rStyle w:val="Hyperlink"/>
            <w:rFonts w:ascii="Verdana" w:hAnsi="Verdana"/>
            <w:sz w:val="44"/>
            <w:szCs w:val="44"/>
          </w:rPr>
          <w:t>Lists</w:t>
        </w:r>
        <w:proofErr w:type="spellEnd"/>
        <w:r w:rsidR="007D408D" w:rsidRPr="007D408D">
          <w:rPr>
            <w:rStyle w:val="Hyperlink"/>
            <w:rFonts w:ascii="Verdana" w:hAnsi="Verdana"/>
            <w:sz w:val="44"/>
            <w:szCs w:val="44"/>
          </w:rPr>
          <w:t xml:space="preserve"> in python</w:t>
        </w:r>
      </w:hyperlink>
    </w:p>
    <w:p w14:paraId="288DB62E" w14:textId="77777777" w:rsidR="004C0EA5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In python, </w:t>
      </w:r>
      <w:proofErr w:type="spellStart"/>
      <w:r>
        <w:rPr>
          <w:rFonts w:ascii="Verdana" w:hAnsi="Verdana"/>
          <w:sz w:val="32"/>
          <w:szCs w:val="32"/>
        </w:rPr>
        <w:t>lists</w:t>
      </w:r>
      <w:proofErr w:type="spellEnd"/>
      <w:r>
        <w:rPr>
          <w:rFonts w:ascii="Verdana" w:hAnsi="Verdana"/>
          <w:sz w:val="32"/>
          <w:szCs w:val="32"/>
        </w:rPr>
        <w:t xml:space="preserve"> are a </w:t>
      </w:r>
      <w:proofErr w:type="spellStart"/>
      <w:r>
        <w:rPr>
          <w:rFonts w:ascii="Verdana" w:hAnsi="Verdana"/>
          <w:sz w:val="32"/>
          <w:szCs w:val="32"/>
        </w:rPr>
        <w:t>very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versatile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widely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used</w:t>
      </w:r>
      <w:proofErr w:type="spellEnd"/>
      <w:r>
        <w:rPr>
          <w:rFonts w:ascii="Verdana" w:hAnsi="Verdana"/>
          <w:sz w:val="32"/>
          <w:szCs w:val="32"/>
        </w:rPr>
        <w:t xml:space="preserve"> data </w:t>
      </w:r>
      <w:proofErr w:type="spellStart"/>
      <w:r>
        <w:rPr>
          <w:rFonts w:ascii="Verdana" w:hAnsi="Verdana"/>
          <w:sz w:val="32"/>
          <w:szCs w:val="32"/>
        </w:rPr>
        <w:t>structure</w:t>
      </w:r>
      <w:proofErr w:type="spellEnd"/>
      <w:r>
        <w:rPr>
          <w:rFonts w:ascii="Verdana" w:hAnsi="Verdana"/>
          <w:sz w:val="32"/>
          <w:szCs w:val="32"/>
        </w:rPr>
        <w:t xml:space="preserve">. A </w:t>
      </w:r>
      <w:proofErr w:type="spellStart"/>
      <w:r>
        <w:rPr>
          <w:rFonts w:ascii="Verdana" w:hAnsi="Verdana"/>
          <w:sz w:val="32"/>
          <w:szCs w:val="32"/>
        </w:rPr>
        <w:t>list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changing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sequence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Each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accessed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modified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using</w:t>
      </w:r>
      <w:proofErr w:type="spellEnd"/>
      <w:r>
        <w:rPr>
          <w:rFonts w:ascii="Verdana" w:hAnsi="Verdana"/>
          <w:sz w:val="32"/>
          <w:szCs w:val="32"/>
        </w:rPr>
        <w:t xml:space="preserve"> indexes;</w:t>
      </w:r>
    </w:p>
    <w:p w14:paraId="5F92CA91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</w:p>
    <w:p w14:paraId="1D71FDEF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  <w:proofErr w:type="spellStart"/>
      <w:r>
        <w:rPr>
          <w:rFonts w:ascii="Verdana" w:hAnsi="Verdana"/>
          <w:sz w:val="36"/>
          <w:szCs w:val="36"/>
        </w:rPr>
        <w:t>Creating</w:t>
      </w:r>
      <w:proofErr w:type="spellEnd"/>
      <w:r>
        <w:rPr>
          <w:rFonts w:ascii="Verdana" w:hAnsi="Verdana"/>
          <w:sz w:val="36"/>
          <w:szCs w:val="36"/>
        </w:rPr>
        <w:t xml:space="preserve"> a </w:t>
      </w:r>
      <w:proofErr w:type="spellStart"/>
      <w:r>
        <w:rPr>
          <w:rFonts w:ascii="Verdana" w:hAnsi="Verdana"/>
          <w:sz w:val="36"/>
          <w:szCs w:val="36"/>
        </w:rPr>
        <w:t>list</w:t>
      </w:r>
      <w:proofErr w:type="spellEnd"/>
      <w:r>
        <w:rPr>
          <w:rFonts w:ascii="Verdana" w:hAnsi="Verdana"/>
          <w:sz w:val="36"/>
          <w:szCs w:val="36"/>
        </w:rPr>
        <w:t>:</w:t>
      </w:r>
    </w:p>
    <w:p w14:paraId="39278AD3" w14:textId="77777777" w:rsidR="007D408D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create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list</w:t>
      </w:r>
      <w:proofErr w:type="spellEnd"/>
      <w:r>
        <w:rPr>
          <w:rFonts w:ascii="Verdana" w:hAnsi="Verdana"/>
          <w:sz w:val="32"/>
          <w:szCs w:val="32"/>
        </w:rPr>
        <w:t xml:space="preserve"> in python </w:t>
      </w:r>
      <w:proofErr w:type="spellStart"/>
      <w:r>
        <w:rPr>
          <w:rFonts w:ascii="Verdana" w:hAnsi="Verdana"/>
          <w:sz w:val="32"/>
          <w:szCs w:val="32"/>
        </w:rPr>
        <w:t>using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square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brackets</w:t>
      </w:r>
      <w:proofErr w:type="spellEnd"/>
      <w:r>
        <w:rPr>
          <w:rFonts w:ascii="Verdana" w:hAnsi="Verdana"/>
          <w:sz w:val="32"/>
          <w:szCs w:val="32"/>
        </w:rPr>
        <w:t xml:space="preserve"> " [] "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insert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separated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commas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3D0581B1" w14:textId="77777777" w:rsidR="007D408D" w:rsidRDefault="007D408D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136B26" wp14:editId="6F028C22">
            <wp:extent cx="5400040" cy="118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21" t="3033" r="42072" b="2222"/>
                    <a:stretch/>
                  </pic:blipFill>
                  <pic:spPr bwMode="auto">
                    <a:xfrm>
                      <a:off x="0" y="0"/>
                      <a:ext cx="5400040" cy="118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D3041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The first item in the list has an index [0], the last has [-1];</w:t>
      </w:r>
    </w:p>
    <w:p w14:paraId="0740F5FF" w14:textId="77777777" w:rsidR="00D471FC" w:rsidRPr="00D471FC" w:rsidRDefault="00D471FC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FC6F3CE" wp14:editId="1E83FEA1">
            <wp:extent cx="540004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0" r="32941"/>
                    <a:stretch/>
                  </pic:blipFill>
                  <pic:spPr bwMode="auto"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FCF2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The lists are ordered, this means that the items within it have a set order, and that order will not change;</w:t>
      </w:r>
    </w:p>
    <w:p w14:paraId="7FD9AA6D" w14:textId="77777777" w:rsidR="007D408D" w:rsidRP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If you add a new item to the list, that new item will be placed at the bottom of the list, now receiving the last position;</w:t>
      </w:r>
    </w:p>
    <w:p w14:paraId="5C6C019F" w14:textId="77777777" w:rsidR="00D471FC" w:rsidRDefault="00D471FC" w:rsidP="007D408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C2354" wp14:editId="5A743A3C">
            <wp:simplePos x="0" y="0"/>
            <wp:positionH relativeFrom="column">
              <wp:posOffset>-318135</wp:posOffset>
            </wp:positionH>
            <wp:positionV relativeFrom="paragraph">
              <wp:posOffset>574675</wp:posOffset>
            </wp:positionV>
            <wp:extent cx="6391275" cy="3929172"/>
            <wp:effectExtent l="0" t="0" r="0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2"/>
                    <a:stretch/>
                  </pic:blipFill>
                  <pic:spPr bwMode="auto">
                    <a:xfrm>
                      <a:off x="0" y="0"/>
                      <a:ext cx="6391275" cy="39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32"/>
          <w:szCs w:val="32"/>
        </w:rPr>
        <w:t xml:space="preserve">As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lists</w:t>
      </w:r>
      <w:proofErr w:type="spellEnd"/>
      <w:r>
        <w:rPr>
          <w:rFonts w:ascii="Verdana" w:hAnsi="Verdana"/>
          <w:sz w:val="32"/>
          <w:szCs w:val="32"/>
        </w:rPr>
        <w:t xml:space="preserve"> are </w:t>
      </w:r>
      <w:proofErr w:type="spellStart"/>
      <w:r>
        <w:rPr>
          <w:rFonts w:ascii="Verdana" w:hAnsi="Verdana"/>
          <w:sz w:val="32"/>
          <w:szCs w:val="32"/>
        </w:rPr>
        <w:t>indexed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this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allows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have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items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same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value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36870B80" w14:textId="77777777" w:rsidR="00D471FC" w:rsidRDefault="00D471FC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The lenght function can also be used in lists to check how many items are inside them;</w:t>
      </w:r>
    </w:p>
    <w:p w14:paraId="75D10610" w14:textId="77777777" w:rsidR="006269B0" w:rsidRDefault="006269B0" w:rsidP="006269B0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EAFF24" wp14:editId="4D4ADEC5">
            <wp:simplePos x="0" y="0"/>
            <wp:positionH relativeFrom="margin">
              <wp:posOffset>-241935</wp:posOffset>
            </wp:positionH>
            <wp:positionV relativeFrom="paragraph">
              <wp:posOffset>0</wp:posOffset>
            </wp:positionV>
            <wp:extent cx="497205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17" y="21275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28879" w14:textId="77777777" w:rsidR="006269B0" w:rsidRDefault="006269B0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039A831F" w14:textId="77777777" w:rsidR="006269B0" w:rsidRDefault="000D75D6" w:rsidP="006269B0">
      <w:p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In python, the  list</w:t>
      </w:r>
      <w:r w:rsidRPr="000D75D6">
        <w:rPr>
          <w:rFonts w:ascii="Verdana" w:hAnsi="Verdana"/>
          <w:noProof/>
          <w:color w:val="FF0000"/>
          <w:sz w:val="32"/>
          <w:szCs w:val="32"/>
        </w:rPr>
        <w:t xml:space="preserve">() </w:t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constructor is a built-in function that creates a new list. You can use it to convert other iterable objects, with tuples or strings, into a list, or to create an empty list.</w:t>
      </w:r>
    </w:p>
    <w:p w14:paraId="59A4E4CC" w14:textId="77777777" w:rsidR="000D75D6" w:rsidRPr="000D75D6" w:rsidRDefault="000D75D6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10B79" wp14:editId="5C320DFA">
            <wp:simplePos x="0" y="0"/>
            <wp:positionH relativeFrom="column">
              <wp:posOffset>320040</wp:posOffset>
            </wp:positionH>
            <wp:positionV relativeFrom="paragraph">
              <wp:posOffset>256540</wp:posOffset>
            </wp:positionV>
            <wp:extent cx="535305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523" y="21263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r="27594"/>
                    <a:stretch/>
                  </pic:blipFill>
                  <pic:spPr bwMode="auto">
                    <a:xfrm>
                      <a:off x="0" y="0"/>
                      <a:ext cx="535305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D75D6">
        <w:rPr>
          <w:rFonts w:ascii="Verdana" w:hAnsi="Verdana"/>
          <w:noProof/>
          <w:color w:val="000000" w:themeColor="text1"/>
          <w:sz w:val="32"/>
          <w:szCs w:val="32"/>
        </w:rPr>
        <w:t>Create an empty list:</w:t>
      </w:r>
    </w:p>
    <w:p w14:paraId="25EA4A37" w14:textId="77777777" w:rsidR="000D75D6" w:rsidRDefault="00DD6398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4F14AD" wp14:editId="7FD8F70D">
            <wp:simplePos x="0" y="0"/>
            <wp:positionH relativeFrom="column">
              <wp:posOffset>320040</wp:posOffset>
            </wp:positionH>
            <wp:positionV relativeFrom="paragraph">
              <wp:posOffset>1552575</wp:posOffset>
            </wp:positionV>
            <wp:extent cx="5400040" cy="1680622"/>
            <wp:effectExtent l="0" t="0" r="0" b="0"/>
            <wp:wrapThrough wrapText="bothSides">
              <wp:wrapPolygon edited="0">
                <wp:start x="0" y="0"/>
                <wp:lineTo x="0" y="21306"/>
                <wp:lineTo x="21488" y="21306"/>
                <wp:lineTo x="214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 r="39592"/>
                    <a:stretch/>
                  </pic:blipFill>
                  <pic:spPr bwMode="auto">
                    <a:xfrm>
                      <a:off x="0" y="0"/>
                      <a:ext cx="5400040" cy="1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75D6">
        <w:rPr>
          <w:rFonts w:ascii="Verdana" w:hAnsi="Verdana"/>
          <w:noProof/>
          <w:color w:val="000000" w:themeColor="text1"/>
          <w:sz w:val="32"/>
          <w:szCs w:val="32"/>
        </w:rPr>
        <w:t xml:space="preserve"> Convert a Tuple to a List:</w:t>
      </w:r>
    </w:p>
    <w:p w14:paraId="282DED3C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8AB57E" wp14:editId="016181B6">
            <wp:simplePos x="0" y="0"/>
            <wp:positionH relativeFrom="column">
              <wp:posOffset>91440</wp:posOffset>
            </wp:positionH>
            <wp:positionV relativeFrom="paragraph">
              <wp:posOffset>2070100</wp:posOffset>
            </wp:positionV>
            <wp:extent cx="5642610" cy="1943100"/>
            <wp:effectExtent l="0" t="0" r="0" b="0"/>
            <wp:wrapThrough wrapText="bothSides">
              <wp:wrapPolygon edited="0">
                <wp:start x="656" y="0"/>
                <wp:lineTo x="656" y="21388"/>
                <wp:lineTo x="21512" y="21388"/>
                <wp:lineTo x="21512" y="0"/>
                <wp:lineTo x="656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5" t="-12" r="28256" b="12"/>
                    <a:stretch/>
                  </pic:blipFill>
                  <pic:spPr bwMode="auto">
                    <a:xfrm>
                      <a:off x="0" y="0"/>
                      <a:ext cx="56426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32"/>
          <w:szCs w:val="32"/>
        </w:rPr>
        <w:t xml:space="preserve"> Convert a String to a List:</w:t>
      </w:r>
    </w:p>
    <w:p w14:paraId="04F2D4B1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B9DBEA" wp14:editId="39366DB6">
            <wp:simplePos x="0" y="0"/>
            <wp:positionH relativeFrom="column">
              <wp:posOffset>290830</wp:posOffset>
            </wp:positionH>
            <wp:positionV relativeFrom="paragraph">
              <wp:posOffset>2484755</wp:posOffset>
            </wp:positionV>
            <wp:extent cx="5457825" cy="1473835"/>
            <wp:effectExtent l="0" t="0" r="9525" b="0"/>
            <wp:wrapThrough wrapText="bothSides">
              <wp:wrapPolygon edited="0">
                <wp:start x="0" y="0"/>
                <wp:lineTo x="0" y="21218"/>
                <wp:lineTo x="21562" y="21218"/>
                <wp:lineTo x="215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/>
                    <a:stretch/>
                  </pic:blipFill>
                  <pic:spPr bwMode="auto">
                    <a:xfrm>
                      <a:off x="0" y="0"/>
                      <a:ext cx="5457825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Create a list with starting values:</w:t>
      </w:r>
    </w:p>
    <w:p w14:paraId="72D63F1F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1BABF4" wp14:editId="58A0A713">
            <wp:simplePos x="0" y="0"/>
            <wp:positionH relativeFrom="column">
              <wp:posOffset>339090</wp:posOffset>
            </wp:positionH>
            <wp:positionV relativeFrom="paragraph">
              <wp:posOffset>347980</wp:posOffset>
            </wp:positionV>
            <wp:extent cx="5400040" cy="1590315"/>
            <wp:effectExtent l="0" t="0" r="0" b="0"/>
            <wp:wrapTight wrapText="bothSides">
              <wp:wrapPolygon edited="0">
                <wp:start x="0" y="0"/>
                <wp:lineTo x="0" y="21220"/>
                <wp:lineTo x="21488" y="21220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-572" r="25688" b="572"/>
                    <a:stretch/>
                  </pic:blipFill>
                  <pic:spPr bwMode="auto">
                    <a:xfrm>
                      <a:off x="0" y="0"/>
                      <a:ext cx="5400040" cy="15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Create a list with repeating values:</w:t>
      </w:r>
    </w:p>
    <w:p w14:paraId="20408AA4" w14:textId="0C4AB6BA" w:rsidR="00DD6398" w:rsidRDefault="00DD6398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It's important to note that using the </w:t>
      </w:r>
      <w:r w:rsidRPr="00DD6398">
        <w:rPr>
          <w:rFonts w:ascii="Verdana" w:hAnsi="Verdana"/>
          <w:noProof/>
          <w:color w:val="FF0000"/>
          <w:sz w:val="32"/>
          <w:szCs w:val="32"/>
        </w:rPr>
        <w:t>list()</w:t>
      </w:r>
      <w:r>
        <w:rPr>
          <w:rFonts w:ascii="Verdana" w:hAnsi="Verdana"/>
          <w:noProof/>
          <w:sz w:val="32"/>
          <w:szCs w:val="32"/>
        </w:rPr>
        <w:t xml:space="preserve"> constructor  isn't always necessary, and you can often create lists using square brackets directly. However, the constructor is useful when you need to explicitly convert other iterable types into a list.</w:t>
      </w:r>
    </w:p>
    <w:p w14:paraId="2950B099" w14:textId="1793ABCF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1732EFF4" w14:textId="2F85C1AD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Access to Elements:</w:t>
      </w:r>
    </w:p>
    <w:p w14:paraId="3963CC3C" w14:textId="0F8ABF53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The elements of a list are accessed through indexes.</w:t>
      </w:r>
    </w:p>
    <w:p w14:paraId="58DA8EA5" w14:textId="0AB3EB6E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1D8988" wp14:editId="7931E891">
            <wp:extent cx="38576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8C0A" w14:textId="6532487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Elements Update:</w:t>
      </w:r>
    </w:p>
    <w:p w14:paraId="55132D76" w14:textId="6DCD372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The elements of a list can be changed through their indexes.</w:t>
      </w:r>
    </w:p>
    <w:p w14:paraId="74CA2D35" w14:textId="6FD18CD0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BBC1899" wp14:editId="0329A5FD">
            <wp:extent cx="3879082" cy="1038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10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EF5" w14:textId="777777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5513F75A" w14:textId="7EAB5CF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List Operations:</w:t>
      </w:r>
    </w:p>
    <w:p w14:paraId="28CA9463" w14:textId="71178F8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ab/>
        <w:t>Lists support various operations, such as concatenations and repetition.</w:t>
      </w:r>
    </w:p>
    <w:p w14:paraId="2FEA9606" w14:textId="092ACC4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068FE1" wp14:editId="6DAFB7CB">
            <wp:extent cx="3851480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78" cy="1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1E6" w14:textId="14BEF86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Functions and </w:t>
      </w:r>
      <w:hyperlink r:id="rId18" w:history="1">
        <w:r w:rsidRPr="00D556B5">
          <w:rPr>
            <w:rStyle w:val="Hyperlink"/>
            <w:rFonts w:ascii="Verdana" w:hAnsi="Verdana"/>
            <w:noProof/>
            <w:sz w:val="32"/>
            <w:szCs w:val="32"/>
          </w:rPr>
          <w:t>Methods</w:t>
        </w:r>
      </w:hyperlink>
      <w:r>
        <w:rPr>
          <w:rFonts w:ascii="Verdana" w:hAnsi="Verdana"/>
          <w:noProof/>
          <w:sz w:val="32"/>
          <w:szCs w:val="32"/>
        </w:rPr>
        <w:t>:</w:t>
      </w:r>
    </w:p>
    <w:p w14:paraId="2875D488" w14:textId="7D4B94D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There are useful functions and methods for working with lists, such as </w:t>
      </w:r>
      <w:r w:rsidRPr="00D556B5">
        <w:rPr>
          <w:rFonts w:ascii="Verdana" w:hAnsi="Verdana"/>
          <w:noProof/>
          <w:color w:val="FF0000"/>
          <w:sz w:val="32"/>
          <w:szCs w:val="32"/>
        </w:rPr>
        <w:t>len()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appen()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extend()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remove()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pop()</w:t>
      </w:r>
      <w:r>
        <w:rPr>
          <w:rFonts w:ascii="Verdana" w:hAnsi="Verdana"/>
          <w:noProof/>
          <w:sz w:val="32"/>
          <w:szCs w:val="32"/>
        </w:rPr>
        <w:t>, among others.</w:t>
      </w:r>
    </w:p>
    <w:p w14:paraId="579A5373" w14:textId="0F226A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636AD3" wp14:editId="76BB6BC5">
            <wp:extent cx="3844925" cy="1066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365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217C" w14:textId="40926685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Slicing:</w:t>
      </w:r>
    </w:p>
    <w:p w14:paraId="4B73D4CE" w14:textId="035AE601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It is possible to use slicing technique to obtain specific portions of a list.</w:t>
      </w:r>
    </w:p>
    <w:p w14:paraId="51365CF9" w14:textId="14362B9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BB22A1" wp14:editId="5358E42B">
            <wp:extent cx="3913007" cy="105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568" cy="10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E96" w14:textId="34929256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List Comprehension:</w:t>
      </w:r>
    </w:p>
    <w:p w14:paraId="7604BF23" w14:textId="27C1AE5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It's a concise and powerful construct for creating lists efficiently.</w:t>
      </w:r>
    </w:p>
    <w:p w14:paraId="4C4A6B44" w14:textId="261753FB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88E9BFF" wp14:editId="0D3ADC05">
            <wp:extent cx="3967034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895" cy="8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572" w14:textId="15C02D84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'index()' method:</w:t>
      </w:r>
    </w:p>
    <w:p w14:paraId="089EDE96" w14:textId="4FB5BFD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ab/>
        <w:t>This method returns the index of the first element corresponding to a specific value.</w:t>
      </w:r>
    </w:p>
    <w:p w14:paraId="0A8DC62C" w14:textId="7E078B5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DCCCA4C" wp14:editId="2BE151B0">
            <wp:extent cx="4408091" cy="828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225" cy="8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14D" w14:textId="1DF92D5C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'count()' method:</w:t>
      </w:r>
    </w:p>
    <w:p w14:paraId="232BED00" w14:textId="3434956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Returns the number of occurrences of a given element in the list.</w:t>
      </w:r>
    </w:p>
    <w:p w14:paraId="60535D43" w14:textId="611365D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1E8F751" wp14:editId="4B7EF896">
            <wp:extent cx="4621700" cy="8572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7708" cy="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5CD" w14:textId="71AD7D08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'sort()' method:</w:t>
      </w:r>
    </w:p>
    <w:p w14:paraId="27A29105" w14:textId="10064C68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Sorts the items in the list.</w:t>
      </w:r>
    </w:p>
    <w:p w14:paraId="77B5D1B9" w14:textId="3C5E7E8F" w:rsidR="00535524" w:rsidRDefault="00535524" w:rsidP="00535524">
      <w:pPr>
        <w:ind w:left="120"/>
        <w:jc w:val="both"/>
        <w:rPr>
          <w:noProof/>
        </w:rPr>
      </w:pPr>
      <w:r>
        <w:rPr>
          <w:noProof/>
        </w:rPr>
        <w:drawing>
          <wp:inline distT="0" distB="0" distL="0" distR="0" wp14:anchorId="1029FF8E" wp14:editId="363DA8A1">
            <wp:extent cx="4590029" cy="10001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9236"/>
                    <a:stretch/>
                  </pic:blipFill>
                  <pic:spPr bwMode="auto">
                    <a:xfrm>
                      <a:off x="0" y="0"/>
                      <a:ext cx="4616288" cy="1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F930" w14:textId="106D18F3" w:rsidR="00535524" w:rsidRPr="00DD6398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sectPr w:rsidR="00535524" w:rsidRPr="00DD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5"/>
    <w:rsid w:val="000401B2"/>
    <w:rsid w:val="000D75D6"/>
    <w:rsid w:val="00260716"/>
    <w:rsid w:val="002C29A6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7001"/>
  <w15:chartTrackingRefBased/>
  <w15:docId w15:val="{E4AB96CE-CCF7-4C6D-B9B6-F8300BE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python/python_lists_methods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estudos\Python\python%20tutorial\10.%20lists\PYTHON%20lists-p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 lists-pt.dotx</Template>
  <TotalTime>1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2024-01-20T19:44:00Z</dcterms:created>
  <dcterms:modified xsi:type="dcterms:W3CDTF">2024-01-20T19:44:00Z</dcterms:modified>
</cp:coreProperties>
</file>