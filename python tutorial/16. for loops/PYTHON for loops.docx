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26A9" w14:textId="3784EBF2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F63F71">
        <w:rPr>
          <w:rFonts w:ascii="Algerian" w:hAnsi="Algerian"/>
          <w:color w:val="BF8F00" w:themeColor="accent4" w:themeShade="BF"/>
        </w:rPr>
        <w:t>for loops</w:t>
      </w:r>
    </w:p>
    <w:p w14:paraId="2E15FA09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1C26008A" w14:textId="407C4B10" w:rsidR="004C0EA5" w:rsidRPr="00F63F71" w:rsidRDefault="00F63F71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"https://www.w3schools.com/python/python_for_loops.asp"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F63F71">
        <w:rPr>
          <w:rStyle w:val="Hyperlink"/>
          <w:rFonts w:ascii="Verdana" w:hAnsi="Verdana"/>
          <w:sz w:val="44"/>
          <w:szCs w:val="44"/>
        </w:rPr>
        <w:t>Python for loops</w:t>
      </w:r>
    </w:p>
    <w:p w14:paraId="72C9B5DF" w14:textId="4F9DD0B2" w:rsidR="00F63F71" w:rsidRDefault="00F63F71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>
        <w:rPr>
          <w:rFonts w:ascii="Verdana" w:hAnsi="Verdana"/>
          <w:sz w:val="44"/>
          <w:szCs w:val="44"/>
        </w:rPr>
        <w:tab/>
      </w:r>
      <w:r>
        <w:rPr>
          <w:rFonts w:ascii="Verdana" w:hAnsi="Verdana"/>
          <w:sz w:val="32"/>
          <w:szCs w:val="32"/>
        </w:rPr>
        <w:t>Os loops “FOR” em Python são uma estrutura de controle de fluxo que permite executar um bloco de código repetidamente para cada item em uma sequência ou iterável. Essa estrutura é especialmente útil quando você precisa realizar uma tarefa semelhante para cada elemento em uma coleção de dados, como uma lista, tupla, string ou mesmo um intervalo de números.</w:t>
      </w:r>
    </w:p>
    <w:p w14:paraId="30A8C1E4" w14:textId="299F6281" w:rsidR="00F63F71" w:rsidRDefault="00F63F71" w:rsidP="00323755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CONCEITOS BÁSICOS</w:t>
      </w:r>
    </w:p>
    <w:p w14:paraId="6292C0D5" w14:textId="0EBFED9A" w:rsidR="00F63F71" w:rsidRDefault="00F63F71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A estrutura básica do loop FOR é:</w:t>
      </w:r>
    </w:p>
    <w:p w14:paraId="740ADA93" w14:textId="13BE2F08" w:rsidR="00F63F71" w:rsidRDefault="00F63F71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40C43CF7" wp14:editId="778711AE">
            <wp:extent cx="5759450" cy="105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1243" w14:textId="76758B5A" w:rsidR="00F63F71" w:rsidRDefault="00C646E0" w:rsidP="00C646E0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 variável presente acima se chama variável de controle</w:t>
      </w:r>
    </w:p>
    <w:p w14:paraId="33F0F176" w14:textId="6A178616" w:rsidR="00F63F71" w:rsidRDefault="00F63F71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BD8ED0A" wp14:editId="36F18211">
            <wp:extent cx="5759450" cy="1275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F7E0" w14:textId="45C73E6F" w:rsidR="00F63F71" w:rsidRDefault="00F63F71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Isso imprimirá cada fruta na lista ‘frutas’</w:t>
      </w:r>
    </w:p>
    <w:p w14:paraId="7FE66BEC" w14:textId="0B14D623" w:rsidR="00EA320E" w:rsidRDefault="00EA320E" w:rsidP="00323755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INTERVALOS (RANGES)</w:t>
      </w:r>
    </w:p>
    <w:p w14:paraId="3967B4B0" w14:textId="6A91DDCC" w:rsidR="00EA320E" w:rsidRDefault="00EA320E" w:rsidP="00323755">
      <w:pPr>
        <w:jc w:val="both"/>
        <w:rPr>
          <w:noProof/>
        </w:rPr>
      </w:pPr>
      <w:r>
        <w:rPr>
          <w:rFonts w:ascii="Verdana" w:hAnsi="Verdana"/>
          <w:sz w:val="32"/>
          <w:szCs w:val="32"/>
        </w:rPr>
        <w:tab/>
        <w:t xml:space="preserve">Você pode usar a função </w:t>
      </w:r>
      <w:r w:rsidRPr="00EA320E">
        <w:rPr>
          <w:rFonts w:ascii="Verdana" w:hAnsi="Verdana"/>
          <w:color w:val="FF0000"/>
          <w:sz w:val="32"/>
          <w:szCs w:val="32"/>
        </w:rPr>
        <w:t xml:space="preserve">range() </w:t>
      </w:r>
      <w:r>
        <w:rPr>
          <w:rFonts w:ascii="Verdana" w:hAnsi="Verdana"/>
          <w:sz w:val="32"/>
          <w:szCs w:val="32"/>
        </w:rPr>
        <w:t>para gerar uma sequência de números a serem usados no loop.</w:t>
      </w:r>
      <w:r w:rsidRPr="00EA32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C503C0" wp14:editId="70B85495">
            <wp:extent cx="5759450" cy="103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DD1B" w14:textId="290BE824" w:rsidR="00EA320E" w:rsidRDefault="00EA320E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EA320E">
        <w:rPr>
          <w:rFonts w:ascii="Verdana" w:hAnsi="Verdana"/>
          <w:b/>
          <w:bCs/>
          <w:noProof/>
          <w:sz w:val="32"/>
          <w:szCs w:val="32"/>
        </w:rPr>
        <w:lastRenderedPageBreak/>
        <w:t>USO DE ENUMERATE</w:t>
      </w:r>
    </w:p>
    <w:p w14:paraId="48D56A1B" w14:textId="5B0CF3A2" w:rsidR="00EA320E" w:rsidRDefault="00EA320E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>Enumerate() é usado para obter tanto o índice quanto o valor durante a iteração.</w:t>
      </w:r>
    </w:p>
    <w:p w14:paraId="1AEB690B" w14:textId="2FBDDE26" w:rsid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452178C" wp14:editId="7F0CF91E">
            <wp:extent cx="5759450" cy="1275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2129" w14:textId="5B6629D2" w:rsid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CB2B0C2" wp14:editId="6E33FC62">
            <wp:extent cx="17907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3E9E" w14:textId="5BA04B8E" w:rsidR="00EA320E" w:rsidRDefault="00EA320E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EA320E">
        <w:rPr>
          <w:rFonts w:ascii="Verdana" w:hAnsi="Verdana"/>
          <w:b/>
          <w:bCs/>
          <w:sz w:val="32"/>
          <w:szCs w:val="32"/>
        </w:rPr>
        <w:t>LOOP ANINHADO</w:t>
      </w:r>
    </w:p>
    <w:p w14:paraId="2F7F7E8C" w14:textId="42BC9735" w:rsid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>Você pode ter loops dentro de loops, conhecidos como loops aninhados.</w:t>
      </w:r>
    </w:p>
    <w:p w14:paraId="58019276" w14:textId="4FBED91A" w:rsid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6125DFA" wp14:editId="7BDC5BE8">
            <wp:extent cx="5759450" cy="1275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42B" w14:textId="1A265476" w:rsidR="00EA320E" w:rsidRPr="00EA320E" w:rsidRDefault="00EA320E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EA320E">
        <w:rPr>
          <w:rFonts w:ascii="Verdana" w:hAnsi="Verdana"/>
          <w:b/>
          <w:bCs/>
          <w:sz w:val="32"/>
          <w:szCs w:val="32"/>
        </w:rPr>
        <w:t>COMANDO BREAK E CONTINUE</w:t>
      </w:r>
    </w:p>
    <w:p w14:paraId="4B82FD45" w14:textId="11DB2041" w:rsid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O comando </w:t>
      </w:r>
      <w:r w:rsidRPr="00EA320E">
        <w:rPr>
          <w:rFonts w:ascii="Verdana" w:hAnsi="Verdana"/>
          <w:color w:val="FF0000"/>
          <w:sz w:val="32"/>
          <w:szCs w:val="32"/>
        </w:rPr>
        <w:t xml:space="preserve">break </w:t>
      </w:r>
      <w:r>
        <w:rPr>
          <w:rFonts w:ascii="Verdana" w:hAnsi="Verdana"/>
          <w:sz w:val="32"/>
          <w:szCs w:val="32"/>
        </w:rPr>
        <w:t xml:space="preserve">interrompe o loop, e </w:t>
      </w:r>
      <w:r w:rsidRPr="00EA320E">
        <w:rPr>
          <w:rFonts w:ascii="Verdana" w:hAnsi="Verdana"/>
          <w:color w:val="FF0000"/>
          <w:sz w:val="32"/>
          <w:szCs w:val="32"/>
        </w:rPr>
        <w:t xml:space="preserve">continue </w:t>
      </w:r>
      <w:r>
        <w:rPr>
          <w:rFonts w:ascii="Verdana" w:hAnsi="Verdana"/>
          <w:sz w:val="32"/>
          <w:szCs w:val="32"/>
        </w:rPr>
        <w:t>passa para a próxima iteração</w:t>
      </w:r>
    </w:p>
    <w:p w14:paraId="1E710674" w14:textId="243A7A01" w:rsid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0E2896C" wp14:editId="64B8E51D">
            <wp:extent cx="5759450" cy="1967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447D" w14:textId="5F27EBEC" w:rsidR="00EA320E" w:rsidRPr="00EA320E" w:rsidRDefault="00EA320E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EA320E">
        <w:rPr>
          <w:rFonts w:ascii="Verdana" w:hAnsi="Verdana"/>
          <w:b/>
          <w:bCs/>
          <w:sz w:val="32"/>
          <w:szCs w:val="32"/>
        </w:rPr>
        <w:t>LIST COMPREHENSIONS</w:t>
      </w:r>
    </w:p>
    <w:p w14:paraId="1992B4EC" w14:textId="007B1953" w:rsid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Permitem criar listas em uma única linha.</w:t>
      </w:r>
    </w:p>
    <w:p w14:paraId="0D8730D7" w14:textId="3A4C6CF7" w:rsid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63505C" wp14:editId="3E2205FC">
            <wp:extent cx="5759450" cy="109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3941" w14:textId="5F3A47DE" w:rsidR="00EA320E" w:rsidRPr="00EA320E" w:rsidRDefault="00EA320E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EA320E">
        <w:rPr>
          <w:rFonts w:ascii="Verdana" w:hAnsi="Verdana"/>
          <w:b/>
          <w:bCs/>
          <w:sz w:val="32"/>
          <w:szCs w:val="32"/>
        </w:rPr>
        <w:t>USO AVANÇADO COM ZIP</w:t>
      </w:r>
    </w:p>
    <w:p w14:paraId="59E3FB78" w14:textId="1921DF88" w:rsid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A função zip() combina elementos de várias sequencias.</w:t>
      </w:r>
    </w:p>
    <w:p w14:paraId="438913FC" w14:textId="14830EFB" w:rsidR="00EA320E" w:rsidRPr="00EA320E" w:rsidRDefault="00EA320E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2E26577" wp14:editId="2D7D2011">
            <wp:extent cx="5759450" cy="1513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0E" w:rsidRPr="00EA320E" w:rsidSect="00F63F71">
      <w:pgSz w:w="11906" w:h="16838"/>
      <w:pgMar w:top="1134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71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B63657"/>
    <w:rsid w:val="00C646E0"/>
    <w:rsid w:val="00D471FC"/>
    <w:rsid w:val="00D556B5"/>
    <w:rsid w:val="00DD6398"/>
    <w:rsid w:val="00EA320E"/>
    <w:rsid w:val="00F56521"/>
    <w:rsid w:val="00F6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18C7"/>
  <w15:chartTrackingRefBased/>
  <w15:docId w15:val="{EEA2F5C3-FF96-42AF-8934-8B2F92C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37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2024-02-05T23:25:00Z</dcterms:created>
  <dcterms:modified xsi:type="dcterms:W3CDTF">2024-02-06T00:02:00Z</dcterms:modified>
</cp:coreProperties>
</file>