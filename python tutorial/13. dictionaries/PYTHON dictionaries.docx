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D1E6" w14:textId="50A0AD35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733F89">
        <w:rPr>
          <w:rFonts w:ascii="Algerian" w:hAnsi="Algerian"/>
          <w:color w:val="BF8F00" w:themeColor="accent4" w:themeShade="BF"/>
        </w:rPr>
        <w:t>dictionaries</w:t>
      </w:r>
      <w:proofErr w:type="spellEnd"/>
    </w:p>
    <w:p w14:paraId="7CAA3121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282BB141" w14:textId="61A0C64E" w:rsidR="004C0EA5" w:rsidRPr="00733F89" w:rsidRDefault="00733F89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"https://www.w3schools.com/python/python_dictionaries.asp"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733F89">
        <w:rPr>
          <w:rStyle w:val="Hyperlink"/>
          <w:rFonts w:ascii="Verdana" w:hAnsi="Verdana"/>
          <w:sz w:val="44"/>
          <w:szCs w:val="44"/>
        </w:rPr>
        <w:t>Dicionários em Python</w:t>
      </w:r>
    </w:p>
    <w:p w14:paraId="2F3BE49A" w14:textId="2C481D1C" w:rsidR="00535524" w:rsidRDefault="00733F89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 w:rsidR="007D408D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>Dicionários em python são estruturas muito úteis que permitem armazenar pares chave-valor. Cada valor é associado a uma chave única, o que permite acessar rapidamente o valor associado a uma determinada chave. Um dicionário em python é uma coleção com ordem, mutável que não permite duplicações.</w:t>
      </w:r>
    </w:p>
    <w:p w14:paraId="659184AD" w14:textId="77777777" w:rsidR="00733F89" w:rsidRDefault="00733F89" w:rsidP="00323755">
      <w:pPr>
        <w:jc w:val="both"/>
        <w:rPr>
          <w:rFonts w:ascii="Verdana" w:hAnsi="Verdana"/>
          <w:sz w:val="32"/>
          <w:szCs w:val="32"/>
        </w:rPr>
      </w:pPr>
    </w:p>
    <w:p w14:paraId="209BBA73" w14:textId="5911E8FF" w:rsidR="00733F89" w:rsidRDefault="00733F89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733F89">
        <w:rPr>
          <w:rFonts w:ascii="Verdana" w:hAnsi="Verdana"/>
          <w:b/>
          <w:bCs/>
          <w:sz w:val="32"/>
          <w:szCs w:val="32"/>
        </w:rPr>
        <w:t>CRIANDO DICIONÁRIOS</w:t>
      </w:r>
    </w:p>
    <w:p w14:paraId="3C004D43" w14:textId="5182C026" w:rsidR="00733F89" w:rsidRDefault="00733F89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12595" wp14:editId="20124547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5752465" cy="2657475"/>
            <wp:effectExtent l="0" t="0" r="635" b="9525"/>
            <wp:wrapThrough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>Você pode criar um dicionário usando a sintaxe de chave {} e separando os pares chave-valor por vírgulas.</w:t>
      </w:r>
    </w:p>
    <w:p w14:paraId="14F59A0C" w14:textId="373E1563" w:rsidR="00733F89" w:rsidRDefault="00733F89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ACESSANDO VALORES</w:t>
      </w:r>
    </w:p>
    <w:p w14:paraId="63C745B6" w14:textId="56B85FC1" w:rsidR="00733F89" w:rsidRDefault="00733F89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 xml:space="preserve">Você pode acessar o valor associado a uma chave usando a sintaxe </w:t>
      </w:r>
      <w:r w:rsidR="005F6AD8">
        <w:rPr>
          <w:rFonts w:ascii="Verdana" w:hAnsi="Verdana"/>
          <w:noProof/>
          <w:sz w:val="32"/>
          <w:szCs w:val="32"/>
        </w:rPr>
        <w:t>‘dicionario[‘chave’]</w:t>
      </w:r>
    </w:p>
    <w:p w14:paraId="7A3E552A" w14:textId="53E76878" w:rsidR="005F6AD8" w:rsidRDefault="005F6AD8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BF01ECE" wp14:editId="66DA6D8B">
            <wp:extent cx="5801646" cy="10477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255" cy="10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9543" w14:textId="736ED451" w:rsidR="00E362AC" w:rsidRDefault="00E362AC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ab/>
        <w:t>Exite, também, um método chamado get() que lhe dará o mesmo resultado</w:t>
      </w:r>
    </w:p>
    <w:p w14:paraId="7DD429CC" w14:textId="47AAA2D0" w:rsidR="00E362AC" w:rsidRDefault="00E362AC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834DA27" wp14:editId="01C63EF6">
            <wp:extent cx="5759450" cy="1902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8BA1" w14:textId="77777777" w:rsidR="005F6AD8" w:rsidRDefault="005F6AD8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</w:p>
    <w:p w14:paraId="4E4D7277" w14:textId="06455BE8" w:rsidR="005F6AD8" w:rsidRDefault="005F6AD8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ADICIONANDO E ATUALIZANDO VALORES</w:t>
      </w:r>
    </w:p>
    <w:p w14:paraId="7C7D612A" w14:textId="1445D257" w:rsidR="00CE431F" w:rsidRDefault="00CE431F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AD4401" wp14:editId="3A0DAD42">
            <wp:simplePos x="0" y="0"/>
            <wp:positionH relativeFrom="margin">
              <wp:align>left</wp:align>
            </wp:positionH>
            <wp:positionV relativeFrom="paragraph">
              <wp:posOffset>2423160</wp:posOffset>
            </wp:positionV>
            <wp:extent cx="5759450" cy="3793490"/>
            <wp:effectExtent l="0" t="0" r="0" b="0"/>
            <wp:wrapThrough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6AD8">
        <w:rPr>
          <w:noProof/>
        </w:rPr>
        <w:drawing>
          <wp:anchor distT="0" distB="0" distL="114300" distR="114300" simplePos="0" relativeHeight="251659264" behindDoc="0" locked="0" layoutInCell="1" allowOverlap="1" wp14:anchorId="458F9B3D" wp14:editId="4699AAC7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753100" cy="1709420"/>
            <wp:effectExtent l="0" t="0" r="0" b="5080"/>
            <wp:wrapThrough wrapText="bothSides">
              <wp:wrapPolygon edited="0">
                <wp:start x="0" y="0"/>
                <wp:lineTo x="0" y="21423"/>
                <wp:lineTo x="21528" y="21423"/>
                <wp:lineTo x="2152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D8">
        <w:rPr>
          <w:rFonts w:ascii="Verdana" w:hAnsi="Verdana"/>
          <w:noProof/>
          <w:sz w:val="32"/>
          <w:szCs w:val="32"/>
        </w:rPr>
        <w:tab/>
        <w:t>Para adicionar um novo par chave-valor ou atualizar o valor de uma chave existente, basta atribuir umm valor à chave</w:t>
      </w:r>
    </w:p>
    <w:p w14:paraId="5B4ED330" w14:textId="77777777" w:rsidR="00CE431F" w:rsidRDefault="00CE431F" w:rsidP="00CE431F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tab/>
      </w:r>
      <w:r>
        <w:rPr>
          <w:rFonts w:ascii="Verdana" w:hAnsi="Verdana"/>
          <w:noProof/>
          <w:sz w:val="32"/>
          <w:szCs w:val="32"/>
        </w:rPr>
        <w:t>É possivel utilizar o método update() para atualizar um dicionário com elementos de outro dicionário ou iterável.</w:t>
      </w:r>
    </w:p>
    <w:p w14:paraId="55A31312" w14:textId="77777777" w:rsidR="00CE431F" w:rsidRPr="00CE431F" w:rsidRDefault="00CE431F" w:rsidP="00323755">
      <w:pPr>
        <w:jc w:val="both"/>
        <w:rPr>
          <w:rFonts w:ascii="Verdana" w:hAnsi="Verdana"/>
          <w:noProof/>
          <w:sz w:val="32"/>
          <w:szCs w:val="32"/>
        </w:rPr>
      </w:pPr>
    </w:p>
    <w:p w14:paraId="7C0B0DF1" w14:textId="2FAC5581" w:rsidR="005F6AD8" w:rsidRDefault="005F6AD8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REMOVENDO CHAVES E VALORES</w:t>
      </w:r>
    </w:p>
    <w:p w14:paraId="1A8078E6" w14:textId="761963CA" w:rsidR="005F6AD8" w:rsidRDefault="005F6AD8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Você pode usar o método ‘pop()’ para remover um par chave-valor com base na chave</w:t>
      </w:r>
    </w:p>
    <w:p w14:paraId="47163A90" w14:textId="0BAD66B1" w:rsidR="005F6AD8" w:rsidRDefault="005F6AD8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0EA2332" wp14:editId="5E7A0F64">
            <wp:extent cx="5759450" cy="836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5557" w14:textId="739927CF" w:rsidR="005F6AD8" w:rsidRDefault="005F6AD8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5F6AD8">
        <w:rPr>
          <w:rFonts w:ascii="Verdana" w:hAnsi="Verdana"/>
          <w:b/>
          <w:bCs/>
          <w:noProof/>
          <w:sz w:val="32"/>
          <w:szCs w:val="32"/>
        </w:rPr>
        <w:t>VERIFICANDO SE UMA CHAVE EXISTE</w:t>
      </w:r>
    </w:p>
    <w:p w14:paraId="559930ED" w14:textId="14091342" w:rsidR="005F6AD8" w:rsidRDefault="005F6AD8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>Você pode usar a palavra-chave ‘in’ para verificar se uma chave exite no dicionário</w:t>
      </w:r>
    </w:p>
    <w:p w14:paraId="3B348C3D" w14:textId="65C8E338" w:rsidR="005F6AD8" w:rsidRDefault="005F6AD8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6FB3DB2" wp14:editId="70180D73">
            <wp:extent cx="5759450" cy="1062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D1A7" w14:textId="75CF2850" w:rsidR="005F6AD8" w:rsidRDefault="005F6AD8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5F6AD8">
        <w:rPr>
          <w:rFonts w:ascii="Verdana" w:hAnsi="Verdana"/>
          <w:b/>
          <w:bCs/>
          <w:noProof/>
          <w:sz w:val="32"/>
          <w:szCs w:val="32"/>
        </w:rPr>
        <w:t>MÉTODOS ÚTEIS</w:t>
      </w:r>
    </w:p>
    <w:p w14:paraId="274A76E1" w14:textId="6EA4BFE1" w:rsidR="005F6AD8" w:rsidRDefault="005F6AD8" w:rsidP="005F6AD8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E362AC">
        <w:rPr>
          <w:rFonts w:ascii="Verdana" w:hAnsi="Verdana"/>
          <w:b/>
          <w:bCs/>
          <w:noProof/>
          <w:sz w:val="32"/>
          <w:szCs w:val="32"/>
        </w:rPr>
        <w:t>Keys():</w:t>
      </w:r>
      <w:r>
        <w:rPr>
          <w:rFonts w:ascii="Verdana" w:hAnsi="Verdana"/>
          <w:noProof/>
          <w:sz w:val="32"/>
          <w:szCs w:val="32"/>
        </w:rPr>
        <w:t xml:space="preserve"> retorna uma lista de todas as chaves no dicionário;</w:t>
      </w:r>
    </w:p>
    <w:p w14:paraId="41620B35" w14:textId="3C0633A3" w:rsidR="005F6AD8" w:rsidRDefault="005F6AD8" w:rsidP="005F6AD8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E362AC">
        <w:rPr>
          <w:rFonts w:ascii="Verdana" w:hAnsi="Verdana"/>
          <w:b/>
          <w:bCs/>
          <w:noProof/>
          <w:sz w:val="32"/>
          <w:szCs w:val="32"/>
        </w:rPr>
        <w:t>Values():</w:t>
      </w:r>
      <w:r>
        <w:rPr>
          <w:rFonts w:ascii="Verdana" w:hAnsi="Verdana"/>
          <w:noProof/>
          <w:sz w:val="32"/>
          <w:szCs w:val="32"/>
        </w:rPr>
        <w:t xml:space="preserve"> retorna uma lista de todos os valores no dicionário;</w:t>
      </w:r>
    </w:p>
    <w:p w14:paraId="54F7D574" w14:textId="129817D5" w:rsidR="005F6AD8" w:rsidRDefault="005F6AD8" w:rsidP="005F6AD8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E362AC">
        <w:rPr>
          <w:rFonts w:ascii="Verdana" w:hAnsi="Verdana"/>
          <w:b/>
          <w:bCs/>
          <w:noProof/>
          <w:sz w:val="32"/>
          <w:szCs w:val="32"/>
        </w:rPr>
        <w:t>Items():</w:t>
      </w:r>
      <w:r>
        <w:rPr>
          <w:rFonts w:ascii="Verdana" w:hAnsi="Verdana"/>
          <w:noProof/>
          <w:sz w:val="32"/>
          <w:szCs w:val="32"/>
        </w:rPr>
        <w:t xml:space="preserve"> retorna uma lista de tuplas contendo os pares chave-valor;</w:t>
      </w:r>
    </w:p>
    <w:p w14:paraId="6FD70A90" w14:textId="2219A17B" w:rsidR="005F6AD8" w:rsidRDefault="005F6AD8" w:rsidP="005F6AD8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07C52E5" wp14:editId="486B8B33">
            <wp:extent cx="5759450" cy="1263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9F9C" w14:textId="62462A4B" w:rsidR="00E362AC" w:rsidRPr="00E362AC" w:rsidRDefault="00E362AC" w:rsidP="005F6AD8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E362AC">
        <w:rPr>
          <w:rFonts w:ascii="Verdana" w:hAnsi="Verdana"/>
          <w:b/>
          <w:bCs/>
          <w:noProof/>
          <w:sz w:val="32"/>
          <w:szCs w:val="32"/>
        </w:rPr>
        <w:t>ITERAÇÃO</w:t>
      </w:r>
    </w:p>
    <w:p w14:paraId="38D15B09" w14:textId="5531DA35" w:rsidR="00E362AC" w:rsidRDefault="00E362AC" w:rsidP="005F6AD8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ab/>
        <w:t>Você pode iterar sobre as chaves, valores ou pares de um dicionário</w:t>
      </w:r>
    </w:p>
    <w:p w14:paraId="748D0B67" w14:textId="5B5833A9" w:rsidR="00E362AC" w:rsidRDefault="00E362AC" w:rsidP="005F6AD8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633AB67" wp14:editId="1BF32ED4">
            <wp:extent cx="5759450" cy="306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C085" w14:textId="24CC7D16" w:rsidR="00E362AC" w:rsidRPr="005F6AD8" w:rsidRDefault="00E362AC" w:rsidP="005F6AD8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Essas são algumas informações básicas sobre dicionários em Python. Eles são muito flexiveis e eficientes para mapear informações associadas.</w:t>
      </w:r>
    </w:p>
    <w:sectPr w:rsidR="00E362AC" w:rsidRPr="005F6AD8" w:rsidSect="00733F89">
      <w:pgSz w:w="11906" w:h="16838"/>
      <w:pgMar w:top="1134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64F9"/>
    <w:multiLevelType w:val="hybridMultilevel"/>
    <w:tmpl w:val="CBD2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89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5F6AD8"/>
    <w:rsid w:val="006269B0"/>
    <w:rsid w:val="00733F89"/>
    <w:rsid w:val="0079678B"/>
    <w:rsid w:val="007D408D"/>
    <w:rsid w:val="00930A82"/>
    <w:rsid w:val="00B63657"/>
    <w:rsid w:val="00CE431F"/>
    <w:rsid w:val="00D471FC"/>
    <w:rsid w:val="00D556B5"/>
    <w:rsid w:val="00DD6398"/>
    <w:rsid w:val="00E362AC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63BC"/>
  <w15:chartTrackingRefBased/>
  <w15:docId w15:val="{7AED455E-66EC-4AD3-800E-90109A65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41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2024-01-29T22:16:00Z</dcterms:created>
  <dcterms:modified xsi:type="dcterms:W3CDTF">2024-01-29T22:57:00Z</dcterms:modified>
</cp:coreProperties>
</file>