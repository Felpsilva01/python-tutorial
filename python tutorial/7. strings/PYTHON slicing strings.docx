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F830" w14:textId="460316E9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01398D">
        <w:rPr>
          <w:rFonts w:ascii="Algerian" w:hAnsi="Algerian"/>
          <w:color w:val="BF8F00" w:themeColor="accent4" w:themeShade="BF"/>
        </w:rPr>
        <w:t>slicing strings</w:t>
      </w:r>
    </w:p>
    <w:p w14:paraId="022014F8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23D1252B" w14:textId="69507F4D" w:rsidR="004C0EA5" w:rsidRPr="0079678B" w:rsidRDefault="0001398D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Extraindo partes em python</w:t>
      </w:r>
    </w:p>
    <w:p w14:paraId="6914AA40" w14:textId="3F042AB1" w:rsidR="004C0EA5" w:rsidRDefault="0001398D" w:rsidP="000139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Em </w:t>
      </w:r>
      <w:r w:rsidRPr="0001398D">
        <w:rPr>
          <w:rFonts w:ascii="Verdana" w:hAnsi="Verdana"/>
          <w:color w:val="00206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, “slicing” refere-se à operação de extrair uma parte específica de uma sequência, como string, lista ou </w:t>
      </w:r>
      <w:proofErr w:type="spellStart"/>
      <w:r>
        <w:rPr>
          <w:rFonts w:ascii="Verdana" w:hAnsi="Verdana"/>
          <w:sz w:val="32"/>
          <w:szCs w:val="32"/>
        </w:rPr>
        <w:t>tupla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1DE68E10" w14:textId="5241869A" w:rsidR="0001398D" w:rsidRDefault="0001398D" w:rsidP="000139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sintaxe básica do slicing strings é:</w:t>
      </w:r>
    </w:p>
    <w:p w14:paraId="36D59AD0" w14:textId="27BBD61C" w:rsidR="0001398D" w:rsidRDefault="0001398D" w:rsidP="000139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String[</w:t>
      </w:r>
      <w:proofErr w:type="spellStart"/>
      <w:r>
        <w:rPr>
          <w:rFonts w:ascii="Verdana" w:hAnsi="Verdana"/>
          <w:sz w:val="32"/>
          <w:szCs w:val="32"/>
        </w:rPr>
        <w:t>start:stop:step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6C11BEEB" w14:textId="41F33D6A" w:rsidR="0001398D" w:rsidRPr="0001398D" w:rsidRDefault="0001398D" w:rsidP="0001398D">
      <w:pPr>
        <w:pStyle w:val="PargrafodaLista"/>
        <w:numPr>
          <w:ilvl w:val="0"/>
          <w:numId w:val="1"/>
        </w:numPr>
        <w:jc w:val="both"/>
      </w:pPr>
      <w:r>
        <w:rPr>
          <w:rFonts w:ascii="Verdana" w:hAnsi="Verdana"/>
          <w:sz w:val="32"/>
          <w:szCs w:val="32"/>
        </w:rPr>
        <w:t>Start: índice onde o slicing começa (inclusive)</w:t>
      </w:r>
    </w:p>
    <w:p w14:paraId="2B87E353" w14:textId="2B004C37" w:rsidR="0001398D" w:rsidRPr="0001398D" w:rsidRDefault="0001398D" w:rsidP="0001398D">
      <w:pPr>
        <w:pStyle w:val="PargrafodaLista"/>
        <w:numPr>
          <w:ilvl w:val="0"/>
          <w:numId w:val="1"/>
        </w:numPr>
        <w:jc w:val="both"/>
      </w:pPr>
      <w:r>
        <w:rPr>
          <w:rFonts w:ascii="Verdana" w:hAnsi="Verdana"/>
          <w:sz w:val="32"/>
          <w:szCs w:val="32"/>
        </w:rPr>
        <w:t>Stop: índice onde o slicing termina (exclusive)</w:t>
      </w:r>
    </w:p>
    <w:p w14:paraId="4578B4CB" w14:textId="7D9534DE" w:rsidR="0001398D" w:rsidRPr="0001398D" w:rsidRDefault="0001398D" w:rsidP="0001398D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rFonts w:ascii="Verdana" w:hAnsi="Verdana"/>
          <w:sz w:val="32"/>
          <w:szCs w:val="32"/>
        </w:rPr>
        <w:t>Step</w:t>
      </w:r>
      <w:proofErr w:type="spellEnd"/>
      <w:r>
        <w:rPr>
          <w:rFonts w:ascii="Verdana" w:hAnsi="Verdana"/>
          <w:sz w:val="32"/>
          <w:szCs w:val="32"/>
        </w:rPr>
        <w:t>: intervalo entre os índices (padrão é 1)</w:t>
      </w:r>
    </w:p>
    <w:p w14:paraId="601A2A33" w14:textId="47F42A76" w:rsidR="0001398D" w:rsidRDefault="0001398D" w:rsidP="0001398D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Exemplo:</w:t>
      </w:r>
    </w:p>
    <w:p w14:paraId="7D0DCE26" w14:textId="23D5C4EA" w:rsidR="0001398D" w:rsidRDefault="0001398D" w:rsidP="0001398D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70F9DE1" wp14:editId="7A772844">
            <wp:extent cx="5400040" cy="1656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F9C2" w14:textId="326A288E" w:rsidR="00DE1AAD" w:rsidRDefault="00DE1AAD" w:rsidP="0001398D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Neste exemplo start começa da primeira posição e vai até a décima quatorze pulando 1 casa;</w:t>
      </w:r>
    </w:p>
    <w:p w14:paraId="2DA28D2E" w14:textId="4C7AAEFB" w:rsidR="00DE1AAD" w:rsidRDefault="00DE1AAD" w:rsidP="0001398D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44CEBF8" wp14:editId="3BC69624">
            <wp:extent cx="5400040" cy="17284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AD1A" w14:textId="6D06B340" w:rsidR="00DE1AAD" w:rsidRPr="0001398D" w:rsidRDefault="00DE1AAD" w:rsidP="0001398D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 xml:space="preserve">Neste exemplo ocultamos start e stop, definindo somente </w:t>
      </w:r>
      <w:proofErr w:type="spellStart"/>
      <w:r>
        <w:rPr>
          <w:rFonts w:ascii="Verdana" w:hAnsi="Verdana"/>
          <w:sz w:val="32"/>
          <w:szCs w:val="32"/>
        </w:rPr>
        <w:t>step</w:t>
      </w:r>
      <w:proofErr w:type="spellEnd"/>
      <w:r>
        <w:rPr>
          <w:rFonts w:ascii="Verdana" w:hAnsi="Verdana"/>
          <w:sz w:val="32"/>
          <w:szCs w:val="32"/>
        </w:rPr>
        <w:t xml:space="preserve"> como dois, fazendo com que pule duas casas por passo;</w:t>
      </w:r>
    </w:p>
    <w:p w14:paraId="65EA3CAD" w14:textId="7BAB0342" w:rsidR="00DE1AAD" w:rsidRDefault="00DE1AAD" w:rsidP="004C0EA5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0" distR="0" wp14:anchorId="201CB050" wp14:editId="2B266986">
            <wp:extent cx="5400040" cy="16973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30D" w14:textId="11DA30BF" w:rsidR="00DE1AAD" w:rsidRPr="00DE1AAD" w:rsidRDefault="00DE1AAD" w:rsidP="004C0EA5">
      <w:pPr>
        <w:rPr>
          <w:rFonts w:ascii="Verdana" w:hAnsi="Verdana"/>
          <w:sz w:val="32"/>
          <w:szCs w:val="32"/>
        </w:rPr>
      </w:pPr>
      <w:r w:rsidRPr="00DE1AAD">
        <w:rPr>
          <w:rFonts w:ascii="Verdana" w:hAnsi="Verdana"/>
          <w:sz w:val="32"/>
          <w:szCs w:val="32"/>
        </w:rPr>
        <w:t>Neste</w:t>
      </w:r>
      <w:r>
        <w:rPr>
          <w:rFonts w:ascii="Verdana" w:hAnsi="Verdana"/>
          <w:sz w:val="32"/>
          <w:szCs w:val="32"/>
        </w:rPr>
        <w:t xml:space="preserve"> exemplo fizemos a frase ao contrário, começando do final até o inicio com </w:t>
      </w:r>
      <w:proofErr w:type="spellStart"/>
      <w:r>
        <w:rPr>
          <w:rFonts w:ascii="Verdana" w:hAnsi="Verdana"/>
          <w:sz w:val="32"/>
          <w:szCs w:val="32"/>
        </w:rPr>
        <w:t>step</w:t>
      </w:r>
      <w:proofErr w:type="spellEnd"/>
      <w:r>
        <w:rPr>
          <w:rFonts w:ascii="Verdana" w:hAnsi="Verdana"/>
          <w:sz w:val="32"/>
          <w:szCs w:val="32"/>
        </w:rPr>
        <w:t xml:space="preserve"> -1, isso inverte a ordem dos caracteres.</w:t>
      </w:r>
    </w:p>
    <w:sectPr w:rsidR="00DE1AAD" w:rsidRPr="00DE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494"/>
    <w:multiLevelType w:val="hybridMultilevel"/>
    <w:tmpl w:val="49F0D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8D"/>
    <w:rsid w:val="0001398D"/>
    <w:rsid w:val="00260716"/>
    <w:rsid w:val="003B5ECE"/>
    <w:rsid w:val="003F3A1E"/>
    <w:rsid w:val="004C0EA5"/>
    <w:rsid w:val="0079678B"/>
    <w:rsid w:val="00D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4BD2"/>
  <w15:chartTrackingRefBased/>
  <w15:docId w15:val="{6A28439C-1B1C-4EB6-BF1E-A3E2C3D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1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19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2024-01-12T23:04:00Z</dcterms:created>
  <dcterms:modified xsi:type="dcterms:W3CDTF">2024-01-12T23:23:00Z</dcterms:modified>
</cp:coreProperties>
</file>