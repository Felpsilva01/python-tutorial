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0EA8" w14:textId="0094A2A4" w:rsidR="004C0EA5" w:rsidRDefault="00C22738" w:rsidP="00C00CE5">
      <w:pPr>
        <w:pStyle w:val="Title"/>
        <w:jc w:val="center"/>
        <w:rPr>
          <w:rFonts w:ascii="Algerian" w:hAnsi="Algerian"/>
          <w:color w:val="BF8F00" w:themeColor="accent4" w:themeShade="BF"/>
        </w:rPr>
      </w:pPr>
      <w:r>
        <w:rPr>
          <w:rFonts w:ascii="Algerian" w:hAnsi="Algerian"/>
          <w:color w:val="0070C0"/>
        </w:rPr>
        <w:t>P</w:t>
      </w:r>
      <w:r w:rsidR="00C00CE5">
        <w:rPr>
          <w:rFonts w:ascii="Algerian" w:hAnsi="Algerian"/>
          <w:color w:val="0070C0"/>
        </w:rPr>
        <w:t xml:space="preserve">ython </w:t>
      </w:r>
      <w:proofErr w:type="spellStart"/>
      <w:r w:rsidR="00C00CE5">
        <w:rPr>
          <w:rFonts w:ascii="Algerian" w:hAnsi="Algerian"/>
          <w:color w:val="BF8F00" w:themeColor="accent4" w:themeShade="BF"/>
        </w:rPr>
        <w:t>operators</w:t>
      </w:r>
      <w:proofErr w:type="spellEnd"/>
    </w:p>
    <w:p w14:paraId="399BBE14" w14:textId="26D7E52D" w:rsidR="00C00CE5" w:rsidRDefault="00C00CE5" w:rsidP="00C00CE5"/>
    <w:p w14:paraId="175A28B7" w14:textId="6614314E" w:rsidR="00C00CE5" w:rsidRDefault="00C00CE5" w:rsidP="00C00CE5">
      <w:pPr>
        <w:ind w:firstLine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Os operadores em python são símbolos especiais que realizam operações em variáveis e valores;</w:t>
      </w:r>
    </w:p>
    <w:p w14:paraId="3966ED70" w14:textId="22D3724B" w:rsidR="00C00CE5" w:rsidRDefault="00C00CE5" w:rsidP="00C00CE5">
      <w:pPr>
        <w:ind w:firstLine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Eles são fundamentais para a manipulação e a execução de diversas tarefas em programação.</w:t>
      </w:r>
    </w:p>
    <w:p w14:paraId="3421C1A8" w14:textId="21E2FC07" w:rsidR="00C00CE5" w:rsidRDefault="00C00CE5" w:rsidP="00C00CE5">
      <w:pPr>
        <w:ind w:firstLine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 python divide os operadores nos seguintes grupos:</w:t>
      </w:r>
    </w:p>
    <w:p w14:paraId="46103707" w14:textId="7819AE0F" w:rsidR="00C00CE5" w:rsidRDefault="00C00CE5" w:rsidP="00C00CE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Operadores </w:t>
      </w:r>
      <w:proofErr w:type="spellStart"/>
      <w:r>
        <w:rPr>
          <w:rFonts w:ascii="Verdana" w:hAnsi="Verdana"/>
          <w:sz w:val="32"/>
          <w:szCs w:val="32"/>
        </w:rPr>
        <w:t>aritiméticos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475F85A9" w14:textId="4321587A" w:rsidR="00C00CE5" w:rsidRDefault="00C00CE5" w:rsidP="00C00CE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Operadores de atribuição;</w:t>
      </w:r>
    </w:p>
    <w:p w14:paraId="240C861B" w14:textId="0913F56D" w:rsidR="00C00CE5" w:rsidRDefault="00C00CE5" w:rsidP="00C00CE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Operadores de comparação;</w:t>
      </w:r>
    </w:p>
    <w:p w14:paraId="7C1B4AEB" w14:textId="1B787DA7" w:rsidR="00C00CE5" w:rsidRDefault="00C00CE5" w:rsidP="00C00CE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Operadores lógicos;</w:t>
      </w:r>
    </w:p>
    <w:p w14:paraId="78793F63" w14:textId="090A0343" w:rsidR="00C00CE5" w:rsidRDefault="00C00CE5" w:rsidP="00C00CE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Operadores de identidade;</w:t>
      </w:r>
    </w:p>
    <w:p w14:paraId="214EA68D" w14:textId="701084F7" w:rsidR="00C00CE5" w:rsidRDefault="00C00CE5" w:rsidP="00C00CE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Operadores de associação;</w:t>
      </w:r>
    </w:p>
    <w:p w14:paraId="771BE774" w14:textId="18DFD2BF" w:rsidR="00C00CE5" w:rsidRDefault="00C00CE5" w:rsidP="00C00CE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Operadores </w:t>
      </w:r>
      <w:proofErr w:type="spellStart"/>
      <w:r>
        <w:rPr>
          <w:rFonts w:ascii="Verdana" w:hAnsi="Verdana"/>
          <w:sz w:val="32"/>
          <w:szCs w:val="32"/>
        </w:rPr>
        <w:t>bitwise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6D2DE5A9" w14:textId="17789791" w:rsidR="00C00CE5" w:rsidRDefault="00C00CE5" w:rsidP="00C00CE5">
      <w:pPr>
        <w:jc w:val="both"/>
        <w:rPr>
          <w:rFonts w:ascii="Verdana" w:hAnsi="Verdana"/>
          <w:sz w:val="32"/>
          <w:szCs w:val="32"/>
        </w:rPr>
      </w:pPr>
    </w:p>
    <w:p w14:paraId="1D596078" w14:textId="4D427B45" w:rsidR="00C00CE5" w:rsidRPr="006A0B6F" w:rsidRDefault="00C00CE5" w:rsidP="006A0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bCs/>
          <w:sz w:val="32"/>
          <w:szCs w:val="32"/>
        </w:rPr>
      </w:pPr>
      <w:r w:rsidRPr="006A0B6F">
        <w:rPr>
          <w:rFonts w:ascii="Verdana" w:hAnsi="Verdana"/>
          <w:b/>
          <w:bCs/>
          <w:sz w:val="32"/>
          <w:szCs w:val="32"/>
        </w:rPr>
        <w:t xml:space="preserve">Operadores </w:t>
      </w:r>
      <w:proofErr w:type="spellStart"/>
      <w:r w:rsidRPr="006A0B6F">
        <w:rPr>
          <w:rFonts w:ascii="Verdana" w:hAnsi="Verdana"/>
          <w:b/>
          <w:bCs/>
          <w:sz w:val="32"/>
          <w:szCs w:val="32"/>
        </w:rPr>
        <w:t>Aritiméticos</w:t>
      </w:r>
      <w:proofErr w:type="spellEnd"/>
      <w:r w:rsidRPr="006A0B6F">
        <w:rPr>
          <w:rFonts w:ascii="Verdana" w:hAnsi="Verdana"/>
          <w:b/>
          <w:bCs/>
          <w:sz w:val="32"/>
          <w:szCs w:val="32"/>
        </w:rPr>
        <w:t xml:space="preserve"> em Python:</w:t>
      </w:r>
    </w:p>
    <w:p w14:paraId="46CB577A" w14:textId="72BBA20C" w:rsidR="00C00CE5" w:rsidRPr="00C00CE5" w:rsidRDefault="00C00CE5" w:rsidP="00C00CE5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+ (adição): Soma dois valores;</w:t>
      </w:r>
    </w:p>
    <w:p w14:paraId="2B542582" w14:textId="262C774D" w:rsidR="00C00CE5" w:rsidRDefault="00C00CE5" w:rsidP="00C00CE5">
      <w:pPr>
        <w:pStyle w:val="ListParagraph"/>
        <w:ind w:left="1428"/>
        <w:jc w:val="both"/>
        <w:rPr>
          <w:noProof/>
        </w:rPr>
      </w:pPr>
    </w:p>
    <w:p w14:paraId="12E97ED2" w14:textId="77777777" w:rsidR="006A0B6F" w:rsidRDefault="006A0B6F" w:rsidP="00C00CE5">
      <w:pPr>
        <w:pStyle w:val="ListParagraph"/>
        <w:ind w:left="1428"/>
        <w:jc w:val="both"/>
        <w:rPr>
          <w:rFonts w:ascii="Verdana" w:hAnsi="Verdana"/>
          <w:sz w:val="32"/>
          <w:szCs w:val="32"/>
        </w:rPr>
      </w:pPr>
    </w:p>
    <w:p w14:paraId="6080B734" w14:textId="25F5FBE5" w:rsidR="006A0B6F" w:rsidRPr="006A0B6F" w:rsidRDefault="006A0B6F" w:rsidP="006A0B6F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– (subtração): Subtrai o segundo valor do primeiro;</w:t>
      </w:r>
      <w:r w:rsidRPr="006A0B6F">
        <w:rPr>
          <w:noProof/>
        </w:rPr>
        <w:t xml:space="preserve"> </w:t>
      </w:r>
    </w:p>
    <w:p w14:paraId="72173F43" w14:textId="28C108A8" w:rsidR="00C00CE5" w:rsidRDefault="00C00CE5" w:rsidP="00C00CE5">
      <w:pPr>
        <w:ind w:firstLine="708"/>
        <w:rPr>
          <w:rFonts w:ascii="Verdana" w:hAnsi="Verdana"/>
          <w:sz w:val="32"/>
          <w:szCs w:val="32"/>
        </w:rPr>
      </w:pPr>
    </w:p>
    <w:p w14:paraId="014BD419" w14:textId="4A65825D" w:rsidR="006A0B6F" w:rsidRPr="006A0B6F" w:rsidRDefault="006A0B6F" w:rsidP="006A0B6F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* (multiplicação): Multiplica dois valores;</w:t>
      </w:r>
    </w:p>
    <w:p w14:paraId="0B1E1442" w14:textId="1BFBDEC0" w:rsidR="006A0B6F" w:rsidRDefault="006A0B6F" w:rsidP="006A0B6F">
      <w:pPr>
        <w:pStyle w:val="ListParagraph"/>
        <w:rPr>
          <w:rFonts w:ascii="Verdana" w:hAnsi="Verdana"/>
          <w:sz w:val="32"/>
          <w:szCs w:val="32"/>
        </w:rPr>
      </w:pPr>
    </w:p>
    <w:p w14:paraId="289D3D20" w14:textId="333EB224" w:rsidR="006A0B6F" w:rsidRDefault="006A0B6F" w:rsidP="006A0B6F">
      <w:pPr>
        <w:pStyle w:val="ListParagraph"/>
        <w:rPr>
          <w:rFonts w:ascii="Verdana" w:hAnsi="Verdana"/>
          <w:sz w:val="32"/>
          <w:szCs w:val="32"/>
        </w:rPr>
      </w:pPr>
    </w:p>
    <w:p w14:paraId="0744EDCB" w14:textId="5DF60F14" w:rsidR="006A0B6F" w:rsidRDefault="006A0B6F" w:rsidP="006A0B6F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/ (divisão): Divide o primeiro valor pelo segundo;</w:t>
      </w:r>
    </w:p>
    <w:p w14:paraId="43AD6BF3" w14:textId="7FA808EE" w:rsidR="006A0B6F" w:rsidRDefault="006A0B6F" w:rsidP="006A0B6F">
      <w:pPr>
        <w:rPr>
          <w:rFonts w:ascii="Verdana" w:hAnsi="Verdana"/>
          <w:sz w:val="32"/>
          <w:szCs w:val="32"/>
        </w:rPr>
      </w:pPr>
    </w:p>
    <w:p w14:paraId="6C6B83AD" w14:textId="491CFC56" w:rsidR="006A0B6F" w:rsidRDefault="006A0B6F" w:rsidP="006A0B6F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 xml:space="preserve"> // (divisão inteira): Realiza a divisão e retorna a parte inteira do resultado;</w:t>
      </w:r>
    </w:p>
    <w:p w14:paraId="58C0C421" w14:textId="77777777" w:rsidR="006A0B6F" w:rsidRPr="006A0B6F" w:rsidRDefault="006A0B6F" w:rsidP="006A0B6F">
      <w:pPr>
        <w:pStyle w:val="ListParagraph"/>
        <w:rPr>
          <w:rFonts w:ascii="Verdana" w:hAnsi="Verdana"/>
          <w:sz w:val="32"/>
          <w:szCs w:val="32"/>
        </w:rPr>
      </w:pPr>
    </w:p>
    <w:p w14:paraId="34F29166" w14:textId="73FA8ED8" w:rsidR="006A0B6F" w:rsidRDefault="006A0B6F" w:rsidP="006A0B6F">
      <w:pPr>
        <w:rPr>
          <w:rFonts w:ascii="Verdana" w:hAnsi="Verdana"/>
          <w:sz w:val="32"/>
          <w:szCs w:val="32"/>
        </w:rPr>
      </w:pPr>
    </w:p>
    <w:p w14:paraId="6E46F711" w14:textId="78093FC9" w:rsidR="006A0B6F" w:rsidRDefault="006A0B6F" w:rsidP="006A0B6F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% (módulo): Retorna o resto da divisão;</w:t>
      </w:r>
    </w:p>
    <w:p w14:paraId="15E10C57" w14:textId="338E0AE2" w:rsidR="006A0B6F" w:rsidRDefault="006A0B6F" w:rsidP="006A0B6F">
      <w:pPr>
        <w:rPr>
          <w:rFonts w:ascii="Verdana" w:hAnsi="Verdana"/>
          <w:sz w:val="32"/>
          <w:szCs w:val="32"/>
        </w:rPr>
      </w:pPr>
    </w:p>
    <w:p w14:paraId="6B4452BF" w14:textId="7FA72EA6" w:rsidR="006A0B6F" w:rsidRDefault="006A0B6F" w:rsidP="006A0B6F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** (exponenciação): Eleva o primeiro valor à potência do segundo;</w:t>
      </w:r>
    </w:p>
    <w:p w14:paraId="6A065E7D" w14:textId="77777777" w:rsidR="006A0B6F" w:rsidRDefault="006A0B6F" w:rsidP="006A0B6F">
      <w:pPr>
        <w:rPr>
          <w:rFonts w:ascii="Verdana" w:hAnsi="Verdana"/>
          <w:sz w:val="32"/>
          <w:szCs w:val="32"/>
        </w:rPr>
      </w:pPr>
    </w:p>
    <w:p w14:paraId="337B7DD4" w14:textId="1163BEED" w:rsidR="006A0B6F" w:rsidRPr="006A0B6F" w:rsidRDefault="006A0B6F" w:rsidP="006A0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32"/>
          <w:szCs w:val="32"/>
        </w:rPr>
      </w:pPr>
      <w:r w:rsidRPr="006A0B6F">
        <w:rPr>
          <w:rFonts w:ascii="Verdana" w:hAnsi="Verdana"/>
          <w:b/>
          <w:bCs/>
          <w:sz w:val="32"/>
          <w:szCs w:val="32"/>
        </w:rPr>
        <w:t>Operadores de Comparação:</w:t>
      </w:r>
    </w:p>
    <w:p w14:paraId="2396EC35" w14:textId="77777777" w:rsidR="006A0B6F" w:rsidRPr="006A0B6F" w:rsidRDefault="006A0B6F" w:rsidP="006A0B6F">
      <w:pPr>
        <w:rPr>
          <w:rFonts w:ascii="Verdana" w:hAnsi="Verdana"/>
          <w:sz w:val="32"/>
          <w:szCs w:val="32"/>
        </w:rPr>
      </w:pPr>
    </w:p>
    <w:p w14:paraId="6FF07DF3" w14:textId="3DED1910" w:rsidR="006A0B6F" w:rsidRPr="006A0B6F" w:rsidRDefault="006A0B6F" w:rsidP="006A0B6F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>1. == (igual a): Verifica se dois valores são iguais.</w:t>
      </w:r>
    </w:p>
    <w:p w14:paraId="3666EF3F" w14:textId="77777777" w:rsidR="006A0B6F" w:rsidRPr="006A0B6F" w:rsidRDefault="006A0B6F" w:rsidP="006A0B6F">
      <w:pPr>
        <w:rPr>
          <w:rFonts w:ascii="Verdana" w:hAnsi="Verdana"/>
          <w:sz w:val="32"/>
          <w:szCs w:val="32"/>
        </w:rPr>
      </w:pPr>
    </w:p>
    <w:p w14:paraId="25F515A3" w14:textId="311D5F94" w:rsidR="006A0B6F" w:rsidRPr="006A0B6F" w:rsidRDefault="006A0B6F" w:rsidP="006A0B6F">
      <w:pPr>
        <w:rPr>
          <w:rFonts w:ascii="Verdana" w:hAnsi="Verdana"/>
          <w:sz w:val="32"/>
          <w:szCs w:val="32"/>
        </w:rPr>
      </w:pPr>
      <w:proofErr w:type="gramStart"/>
      <w:r w:rsidRPr="006A0B6F">
        <w:rPr>
          <w:rFonts w:ascii="Verdana" w:hAnsi="Verdana"/>
          <w:sz w:val="32"/>
          <w:szCs w:val="32"/>
        </w:rPr>
        <w:t>2.</w:t>
      </w:r>
      <w:r>
        <w:rPr>
          <w:rFonts w:ascii="Verdana" w:hAnsi="Verdana"/>
          <w:sz w:val="32"/>
          <w:szCs w:val="32"/>
        </w:rPr>
        <w:t xml:space="preserve"> </w:t>
      </w:r>
      <w:r w:rsidRPr="006A0B6F">
        <w:rPr>
          <w:rFonts w:ascii="Verdana" w:hAnsi="Verdana"/>
          <w:sz w:val="32"/>
          <w:szCs w:val="32"/>
        </w:rPr>
        <w:t>!</w:t>
      </w:r>
      <w:proofErr w:type="gramEnd"/>
      <w:r w:rsidRPr="006A0B6F">
        <w:rPr>
          <w:rFonts w:ascii="Verdana" w:hAnsi="Verdana"/>
          <w:sz w:val="32"/>
          <w:szCs w:val="32"/>
        </w:rPr>
        <w:t>= (diferente de): Verifica se dois valores são diferentes.</w:t>
      </w:r>
    </w:p>
    <w:p w14:paraId="45CAFEE1" w14:textId="464D17CF" w:rsidR="006A0B6F" w:rsidRPr="006A0B6F" w:rsidRDefault="006A0B6F" w:rsidP="003615B0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 xml:space="preserve">   </w:t>
      </w:r>
    </w:p>
    <w:p w14:paraId="17A0CFB6" w14:textId="7C0D39F1" w:rsidR="006A0B6F" w:rsidRPr="006A0B6F" w:rsidRDefault="006A0B6F" w:rsidP="006A0B6F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>3. &lt; (menor que): Verifica se o valor da esquerda é menor que o da direita.</w:t>
      </w:r>
    </w:p>
    <w:p w14:paraId="1E11857C" w14:textId="2274BADA" w:rsidR="006A0B6F" w:rsidRPr="006A0B6F" w:rsidRDefault="006A0B6F" w:rsidP="003615B0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 xml:space="preserve">   </w:t>
      </w:r>
    </w:p>
    <w:p w14:paraId="739DCF83" w14:textId="451472AE" w:rsidR="006A0B6F" w:rsidRPr="006A0B6F" w:rsidRDefault="006A0B6F" w:rsidP="003615B0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>4. &gt; (maior que): Verifica se o valor da esquerda é maior que o da direita.</w:t>
      </w:r>
    </w:p>
    <w:p w14:paraId="082ECA88" w14:textId="77777777" w:rsidR="006A0B6F" w:rsidRPr="006A0B6F" w:rsidRDefault="006A0B6F" w:rsidP="006A0B6F">
      <w:pPr>
        <w:rPr>
          <w:rFonts w:ascii="Verdana" w:hAnsi="Verdana"/>
          <w:sz w:val="32"/>
          <w:szCs w:val="32"/>
        </w:rPr>
      </w:pPr>
    </w:p>
    <w:p w14:paraId="2CB83CE7" w14:textId="21D20852" w:rsidR="006A0B6F" w:rsidRDefault="006A0B6F" w:rsidP="006A0B6F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>5. &lt;= (menor ou igual a Verifica se o valor da esquerda é menor ou igual ao da direita.</w:t>
      </w:r>
    </w:p>
    <w:p w14:paraId="1195F4A1" w14:textId="77777777" w:rsidR="003615B0" w:rsidRPr="006A0B6F" w:rsidRDefault="003615B0" w:rsidP="006A0B6F">
      <w:pPr>
        <w:rPr>
          <w:rFonts w:ascii="Verdana" w:hAnsi="Verdana"/>
          <w:sz w:val="32"/>
          <w:szCs w:val="32"/>
        </w:rPr>
      </w:pPr>
    </w:p>
    <w:p w14:paraId="15717B68" w14:textId="34CA66FD" w:rsidR="006A0B6F" w:rsidRPr="006A0B6F" w:rsidRDefault="006A0B6F" w:rsidP="003615B0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lastRenderedPageBreak/>
        <w:t>6. &gt;= (maior ou igual a): Verifica se o valor da esquerda é maior ou igual ao da direita.</w:t>
      </w:r>
    </w:p>
    <w:p w14:paraId="3D9807FF" w14:textId="77777777" w:rsidR="006A0B6F" w:rsidRPr="006A0B6F" w:rsidRDefault="006A0B6F" w:rsidP="006A0B6F">
      <w:pPr>
        <w:rPr>
          <w:rFonts w:ascii="Verdana" w:hAnsi="Verdana"/>
          <w:sz w:val="32"/>
          <w:szCs w:val="32"/>
        </w:rPr>
      </w:pPr>
    </w:p>
    <w:p w14:paraId="0C77897F" w14:textId="146D545B" w:rsidR="006A0B6F" w:rsidRPr="003615B0" w:rsidRDefault="006A0B6F" w:rsidP="003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32"/>
          <w:szCs w:val="32"/>
        </w:rPr>
      </w:pPr>
      <w:r w:rsidRPr="003615B0">
        <w:rPr>
          <w:rFonts w:ascii="Verdana" w:hAnsi="Verdana"/>
          <w:b/>
          <w:bCs/>
          <w:sz w:val="32"/>
          <w:szCs w:val="32"/>
        </w:rPr>
        <w:t>Operadores Lógicos:</w:t>
      </w:r>
    </w:p>
    <w:p w14:paraId="60E28807" w14:textId="77777777" w:rsidR="006A0B6F" w:rsidRPr="006A0B6F" w:rsidRDefault="006A0B6F" w:rsidP="006A0B6F">
      <w:pPr>
        <w:rPr>
          <w:rFonts w:ascii="Verdana" w:hAnsi="Verdana"/>
          <w:sz w:val="32"/>
          <w:szCs w:val="32"/>
        </w:rPr>
      </w:pPr>
    </w:p>
    <w:p w14:paraId="6D896BE7" w14:textId="53AA92ED" w:rsidR="006A0B6F" w:rsidRDefault="006A0B6F" w:rsidP="006A0B6F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 xml:space="preserve">1. </w:t>
      </w:r>
      <w:proofErr w:type="spellStart"/>
      <w:r w:rsidRPr="006A0B6F">
        <w:rPr>
          <w:rFonts w:ascii="Verdana" w:hAnsi="Verdana"/>
          <w:sz w:val="32"/>
          <w:szCs w:val="32"/>
        </w:rPr>
        <w:t>an</w:t>
      </w:r>
      <w:r w:rsidR="003615B0">
        <w:rPr>
          <w:rFonts w:ascii="Verdana" w:hAnsi="Verdana"/>
          <w:sz w:val="32"/>
          <w:szCs w:val="32"/>
        </w:rPr>
        <w:t>d</w:t>
      </w:r>
      <w:proofErr w:type="spellEnd"/>
      <w:r w:rsidRPr="006A0B6F">
        <w:rPr>
          <w:rFonts w:ascii="Verdana" w:hAnsi="Verdana"/>
          <w:sz w:val="32"/>
          <w:szCs w:val="32"/>
        </w:rPr>
        <w:t xml:space="preserve"> (e): Retorna </w:t>
      </w:r>
      <w:proofErr w:type="spellStart"/>
      <w:r w:rsidRPr="006A0B6F">
        <w:rPr>
          <w:rFonts w:ascii="Verdana" w:hAnsi="Verdana"/>
          <w:sz w:val="32"/>
          <w:szCs w:val="32"/>
        </w:rPr>
        <w:t>True</w:t>
      </w:r>
      <w:proofErr w:type="spellEnd"/>
      <w:r w:rsidRPr="006A0B6F">
        <w:rPr>
          <w:rFonts w:ascii="Verdana" w:hAnsi="Verdana"/>
          <w:sz w:val="32"/>
          <w:szCs w:val="32"/>
        </w:rPr>
        <w:t xml:space="preserve"> se ambas as condições forem verdadeiras.</w:t>
      </w:r>
    </w:p>
    <w:p w14:paraId="51D373A0" w14:textId="77777777" w:rsidR="003615B0" w:rsidRDefault="003615B0" w:rsidP="006A0B6F">
      <w:pPr>
        <w:rPr>
          <w:rFonts w:ascii="Verdana" w:hAnsi="Verdana"/>
          <w:sz w:val="32"/>
          <w:szCs w:val="32"/>
        </w:rPr>
      </w:pPr>
    </w:p>
    <w:p w14:paraId="7570C94C" w14:textId="77777777" w:rsidR="003615B0" w:rsidRPr="006A0B6F" w:rsidRDefault="003615B0" w:rsidP="006A0B6F">
      <w:pPr>
        <w:rPr>
          <w:rFonts w:ascii="Verdana" w:hAnsi="Verdana"/>
          <w:sz w:val="32"/>
          <w:szCs w:val="32"/>
        </w:rPr>
      </w:pPr>
    </w:p>
    <w:p w14:paraId="1E83FD26" w14:textId="63E7CF82" w:rsidR="006A0B6F" w:rsidRDefault="006A0B6F" w:rsidP="006A0B6F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 xml:space="preserve">2. </w:t>
      </w:r>
      <w:proofErr w:type="spellStart"/>
      <w:r w:rsidRPr="006A0B6F">
        <w:rPr>
          <w:rFonts w:ascii="Verdana" w:hAnsi="Verdana"/>
          <w:sz w:val="32"/>
          <w:szCs w:val="32"/>
        </w:rPr>
        <w:t>or</w:t>
      </w:r>
      <w:proofErr w:type="spellEnd"/>
      <w:r w:rsidR="003615B0">
        <w:rPr>
          <w:rFonts w:ascii="Verdana" w:hAnsi="Verdana"/>
          <w:sz w:val="32"/>
          <w:szCs w:val="32"/>
        </w:rPr>
        <w:t xml:space="preserve"> </w:t>
      </w:r>
      <w:r w:rsidRPr="006A0B6F">
        <w:rPr>
          <w:rFonts w:ascii="Verdana" w:hAnsi="Verdana"/>
          <w:sz w:val="32"/>
          <w:szCs w:val="32"/>
        </w:rPr>
        <w:t xml:space="preserve">(ou): Retorna </w:t>
      </w:r>
      <w:proofErr w:type="spellStart"/>
      <w:r w:rsidRPr="006A0B6F">
        <w:rPr>
          <w:rFonts w:ascii="Verdana" w:hAnsi="Verdana"/>
          <w:sz w:val="32"/>
          <w:szCs w:val="32"/>
        </w:rPr>
        <w:t>True</w:t>
      </w:r>
      <w:proofErr w:type="spellEnd"/>
      <w:r w:rsidRPr="006A0B6F">
        <w:rPr>
          <w:rFonts w:ascii="Verdana" w:hAnsi="Verdana"/>
          <w:sz w:val="32"/>
          <w:szCs w:val="32"/>
        </w:rPr>
        <w:t xml:space="preserve"> se pelo menos uma das condições for verdadeira.</w:t>
      </w:r>
    </w:p>
    <w:p w14:paraId="4F1087D7" w14:textId="77777777" w:rsidR="003615B0" w:rsidRPr="006A0B6F" w:rsidRDefault="003615B0" w:rsidP="006A0B6F">
      <w:pPr>
        <w:rPr>
          <w:rFonts w:ascii="Verdana" w:hAnsi="Verdana"/>
          <w:sz w:val="32"/>
          <w:szCs w:val="32"/>
        </w:rPr>
      </w:pPr>
    </w:p>
    <w:p w14:paraId="43CDEB5E" w14:textId="26F1A007" w:rsidR="006A0B6F" w:rsidRPr="006A0B6F" w:rsidRDefault="006A0B6F" w:rsidP="006A0B6F">
      <w:pPr>
        <w:rPr>
          <w:rFonts w:ascii="Verdana" w:hAnsi="Verdana"/>
          <w:sz w:val="32"/>
          <w:szCs w:val="32"/>
        </w:rPr>
      </w:pPr>
      <w:r w:rsidRPr="006A0B6F">
        <w:rPr>
          <w:rFonts w:ascii="Verdana" w:hAnsi="Verdana"/>
          <w:sz w:val="32"/>
          <w:szCs w:val="32"/>
        </w:rPr>
        <w:t xml:space="preserve">3. </w:t>
      </w:r>
      <w:proofErr w:type="spellStart"/>
      <w:r w:rsidRPr="006A0B6F">
        <w:rPr>
          <w:rFonts w:ascii="Verdana" w:hAnsi="Verdana"/>
          <w:sz w:val="32"/>
          <w:szCs w:val="32"/>
        </w:rPr>
        <w:t>not</w:t>
      </w:r>
      <w:proofErr w:type="spellEnd"/>
      <w:r w:rsidRPr="006A0B6F">
        <w:rPr>
          <w:rFonts w:ascii="Verdana" w:hAnsi="Verdana"/>
          <w:sz w:val="32"/>
          <w:szCs w:val="32"/>
        </w:rPr>
        <w:t xml:space="preserve"> (não):Inverte o valor lógico da condição.</w:t>
      </w:r>
    </w:p>
    <w:p w14:paraId="3E1466F9" w14:textId="2CA535F1" w:rsidR="006A0B6F" w:rsidRDefault="006A0B6F" w:rsidP="006A0B6F">
      <w:pPr>
        <w:rPr>
          <w:rFonts w:ascii="Verdana" w:hAnsi="Verdana"/>
          <w:sz w:val="32"/>
          <w:szCs w:val="32"/>
        </w:rPr>
      </w:pPr>
    </w:p>
    <w:p w14:paraId="59132AAD" w14:textId="5C1AE1B6" w:rsidR="003615B0" w:rsidRPr="003615B0" w:rsidRDefault="003615B0" w:rsidP="00361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32"/>
          <w:szCs w:val="32"/>
        </w:rPr>
      </w:pPr>
      <w:r w:rsidRPr="003615B0">
        <w:rPr>
          <w:rFonts w:ascii="Verdana" w:hAnsi="Verdana"/>
          <w:b/>
          <w:bCs/>
          <w:sz w:val="32"/>
          <w:szCs w:val="32"/>
        </w:rPr>
        <w:t>Operadores de atribuição</w:t>
      </w:r>
    </w:p>
    <w:p w14:paraId="57DF2B89" w14:textId="77777777" w:rsidR="003615B0" w:rsidRPr="003615B0" w:rsidRDefault="003615B0" w:rsidP="003615B0">
      <w:pPr>
        <w:ind w:firstLine="708"/>
        <w:jc w:val="both"/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>Os operadores de atribuição em Python são utilizados para atribuir valores a variáveis. Eles são frequentemente combinados com operadores aritméticos e outros operadores para simplificar a escrita de código. Aqui estão alguns dos principais operadores de atribuição em Python:</w:t>
      </w:r>
    </w:p>
    <w:p w14:paraId="27961D28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05BC7BE8" w14:textId="454B10FF" w:rsid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>1. `=` (Atribuição Simples):</w:t>
      </w:r>
      <w:r>
        <w:rPr>
          <w:rFonts w:ascii="Verdana" w:hAnsi="Verdana"/>
          <w:sz w:val="32"/>
          <w:szCs w:val="32"/>
        </w:rPr>
        <w:t xml:space="preserve"> </w:t>
      </w:r>
      <w:r w:rsidRPr="003615B0">
        <w:rPr>
          <w:rFonts w:ascii="Verdana" w:hAnsi="Verdana"/>
          <w:sz w:val="32"/>
          <w:szCs w:val="32"/>
        </w:rPr>
        <w:t>Atribui o valor do lado direito à variável no lado esquerdo.</w:t>
      </w:r>
    </w:p>
    <w:p w14:paraId="6BD7DC47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7A977C78" w14:textId="77777777" w:rsidR="003615B0" w:rsidRDefault="003615B0" w:rsidP="003615B0">
      <w:pPr>
        <w:rPr>
          <w:rFonts w:ascii="Verdana" w:hAnsi="Verdana"/>
          <w:sz w:val="32"/>
          <w:szCs w:val="32"/>
        </w:rPr>
      </w:pPr>
    </w:p>
    <w:p w14:paraId="051965C4" w14:textId="273F907C" w:rsidR="003615B0" w:rsidRP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lastRenderedPageBreak/>
        <w:t>2. `+=` (Atribuição com Adição):</w:t>
      </w:r>
      <w:r>
        <w:rPr>
          <w:rFonts w:ascii="Verdana" w:hAnsi="Verdana"/>
          <w:sz w:val="32"/>
          <w:szCs w:val="32"/>
        </w:rPr>
        <w:t xml:space="preserve"> </w:t>
      </w:r>
      <w:r w:rsidRPr="003615B0">
        <w:rPr>
          <w:rFonts w:ascii="Verdana" w:hAnsi="Verdana"/>
          <w:sz w:val="32"/>
          <w:szCs w:val="32"/>
        </w:rPr>
        <w:t>Adiciona o valor do lado direito ao valor atual da variável e atribui o resultado à variável.</w:t>
      </w:r>
    </w:p>
    <w:p w14:paraId="3A61B691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34A0B723" w14:textId="0D35154A" w:rsidR="003615B0" w:rsidRP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>3. `-=` (Atribuição com Subtração):</w:t>
      </w:r>
      <w:r>
        <w:rPr>
          <w:rFonts w:ascii="Verdana" w:hAnsi="Verdana"/>
          <w:sz w:val="32"/>
          <w:szCs w:val="32"/>
        </w:rPr>
        <w:t xml:space="preserve"> </w:t>
      </w:r>
      <w:r w:rsidRPr="003615B0">
        <w:rPr>
          <w:rFonts w:ascii="Verdana" w:hAnsi="Verdana"/>
          <w:sz w:val="32"/>
          <w:szCs w:val="32"/>
        </w:rPr>
        <w:t>Subtrai o valor do lado direito do valor atual da variável e atribui o resultado à variável.</w:t>
      </w:r>
    </w:p>
    <w:p w14:paraId="149E8E50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677B1B45" w14:textId="76EB4316" w:rsidR="003615B0" w:rsidRP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>4. `*=` (Atribuição com Multiplicação):Multiplica o valor atual da variável pelo valor do lado direito e atribui o resultado à variável.</w:t>
      </w:r>
    </w:p>
    <w:p w14:paraId="78D224D8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02B90970" w14:textId="0D1E190F" w:rsidR="003615B0" w:rsidRP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 xml:space="preserve">5. </w:t>
      </w:r>
      <w:r>
        <w:rPr>
          <w:rFonts w:ascii="Verdana" w:hAnsi="Verdana"/>
          <w:sz w:val="32"/>
          <w:szCs w:val="32"/>
        </w:rPr>
        <w:t>‘</w:t>
      </w:r>
      <w:r w:rsidRPr="003615B0">
        <w:rPr>
          <w:rFonts w:ascii="Verdana" w:hAnsi="Verdana"/>
          <w:sz w:val="32"/>
          <w:szCs w:val="32"/>
        </w:rPr>
        <w:t>/=` (Atribuição com Divisão):</w:t>
      </w:r>
      <w:r>
        <w:rPr>
          <w:rFonts w:ascii="Verdana" w:hAnsi="Verdana"/>
          <w:sz w:val="32"/>
          <w:szCs w:val="32"/>
        </w:rPr>
        <w:t xml:space="preserve"> </w:t>
      </w:r>
      <w:r w:rsidRPr="003615B0">
        <w:rPr>
          <w:rFonts w:ascii="Verdana" w:hAnsi="Verdana"/>
          <w:sz w:val="32"/>
          <w:szCs w:val="32"/>
        </w:rPr>
        <w:t>Divide o valor atual da variável pelo valor do lado direito e atribui o resultado à variável.</w:t>
      </w:r>
    </w:p>
    <w:p w14:paraId="0FABBFF8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1796B990" w14:textId="195F5743" w:rsidR="003615B0" w:rsidRP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>6. `%=` (Atribuição com Módulo):</w:t>
      </w:r>
      <w:r>
        <w:rPr>
          <w:rFonts w:ascii="Verdana" w:hAnsi="Verdana"/>
          <w:sz w:val="32"/>
          <w:szCs w:val="32"/>
        </w:rPr>
        <w:t xml:space="preserve"> </w:t>
      </w:r>
      <w:r w:rsidRPr="003615B0">
        <w:rPr>
          <w:rFonts w:ascii="Verdana" w:hAnsi="Verdana"/>
          <w:sz w:val="32"/>
          <w:szCs w:val="32"/>
        </w:rPr>
        <w:t>Calcula o módulo do valor atual da variável pelo valor do lado direito e atribui o resultado à variável.</w:t>
      </w:r>
    </w:p>
    <w:p w14:paraId="157F375E" w14:textId="77777777" w:rsidR="003615B0" w:rsidRDefault="003615B0" w:rsidP="003615B0">
      <w:pPr>
        <w:rPr>
          <w:rFonts w:ascii="Verdana" w:hAnsi="Verdana"/>
          <w:sz w:val="32"/>
          <w:szCs w:val="32"/>
        </w:rPr>
      </w:pPr>
    </w:p>
    <w:p w14:paraId="7D8BD623" w14:textId="6521398F" w:rsidR="003615B0" w:rsidRP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>7. `//=` (Atribuição com Divisão Inteira):Realiza a divisão inteira do valor atual da variável pelo valor do lado direito e atribui o resultado à variável.</w:t>
      </w:r>
    </w:p>
    <w:p w14:paraId="25DE3F01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282754BF" w14:textId="0EDBCDE5" w:rsidR="003615B0" w:rsidRPr="003615B0" w:rsidRDefault="003615B0" w:rsidP="003615B0">
      <w:pPr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t>8. `**=` (Atribuição com Exponenciação):</w:t>
      </w:r>
      <w:r>
        <w:rPr>
          <w:rFonts w:ascii="Verdana" w:hAnsi="Verdana"/>
          <w:sz w:val="32"/>
          <w:szCs w:val="32"/>
        </w:rPr>
        <w:t xml:space="preserve"> </w:t>
      </w:r>
      <w:r w:rsidRPr="003615B0">
        <w:rPr>
          <w:rFonts w:ascii="Verdana" w:hAnsi="Verdana"/>
          <w:sz w:val="32"/>
          <w:szCs w:val="32"/>
        </w:rPr>
        <w:t>Eleva o valor atual da variável à potência do valor do lado direito e atribui o resultado à variável.</w:t>
      </w:r>
    </w:p>
    <w:p w14:paraId="79282B2A" w14:textId="77777777" w:rsidR="003615B0" w:rsidRPr="003615B0" w:rsidRDefault="003615B0" w:rsidP="003615B0">
      <w:pPr>
        <w:rPr>
          <w:rFonts w:ascii="Verdana" w:hAnsi="Verdana"/>
          <w:sz w:val="32"/>
          <w:szCs w:val="32"/>
        </w:rPr>
      </w:pPr>
    </w:p>
    <w:p w14:paraId="5CE2778D" w14:textId="150CF1CE" w:rsidR="003615B0" w:rsidRPr="006A0B6F" w:rsidRDefault="003615B0" w:rsidP="003615B0">
      <w:pPr>
        <w:jc w:val="both"/>
        <w:rPr>
          <w:rFonts w:ascii="Verdana" w:hAnsi="Verdana"/>
          <w:sz w:val="32"/>
          <w:szCs w:val="32"/>
        </w:rPr>
      </w:pPr>
      <w:r w:rsidRPr="003615B0">
        <w:rPr>
          <w:rFonts w:ascii="Verdana" w:hAnsi="Verdana"/>
          <w:sz w:val="32"/>
          <w:szCs w:val="32"/>
        </w:rPr>
        <w:lastRenderedPageBreak/>
        <w:t>Estes operadores de atribuição são úteis para simplificar o código, tornando-o mais conciso e legível, especialmente em casos em que você precisa realizar operações em variáveis existentes.</w:t>
      </w:r>
    </w:p>
    <w:sectPr w:rsidR="003615B0" w:rsidRPr="006A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1A9"/>
    <w:multiLevelType w:val="hybridMultilevel"/>
    <w:tmpl w:val="6E4CF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010F"/>
    <w:multiLevelType w:val="hybridMultilevel"/>
    <w:tmpl w:val="BA7CB4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5"/>
    <w:rsid w:val="00260716"/>
    <w:rsid w:val="003615B0"/>
    <w:rsid w:val="003B5ECE"/>
    <w:rsid w:val="003F0FC3"/>
    <w:rsid w:val="003F3A1E"/>
    <w:rsid w:val="004C0EA5"/>
    <w:rsid w:val="006A0B6F"/>
    <w:rsid w:val="0079678B"/>
    <w:rsid w:val="00C00CE5"/>
    <w:rsid w:val="00C22738"/>
    <w:rsid w:val="00F46A19"/>
    <w:rsid w:val="00F56521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11BD"/>
  <w15:chartTrackingRefBased/>
  <w15:docId w15:val="{13ADB3AF-CEB7-4795-95C3-DC5E2C45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0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estudos\Python\python%20tutorial\syntax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syntaxPY.dotx</Template>
  <TotalTime>24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2024-01-18T18:25:00Z</dcterms:created>
  <dcterms:modified xsi:type="dcterms:W3CDTF">2024-01-18T18:50:00Z</dcterms:modified>
</cp:coreProperties>
</file>